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8B55" w14:textId="53C34633" w:rsidR="002A75F6" w:rsidRPr="002A148C" w:rsidRDefault="00983E14">
      <w:pPr>
        <w:pStyle w:val="Title"/>
        <w:rPr>
          <w:noProof/>
          <w:lang w:val="de-DE"/>
        </w:rPr>
      </w:pPr>
      <w:r w:rsidRPr="002A148C">
        <w:rPr>
          <w:noProof/>
          <w:lang w:val="de-DE"/>
        </w:rPr>
        <w:t xml:space="preserve">Statusbericht </w:t>
      </w:r>
      <w:r w:rsidR="008074B4" w:rsidRPr="002A148C">
        <w:rPr>
          <w:noProof/>
          <w:lang w:val="de-DE"/>
        </w:rPr>
        <w:t xml:space="preserve">OpenCL </w:t>
      </w:r>
      <w:r w:rsidRPr="002A148C">
        <w:rPr>
          <w:noProof/>
          <w:lang w:val="de-DE"/>
        </w:rPr>
        <w:t>Einrichtung, B</w:t>
      </w:r>
      <w:r w:rsidR="002D26DA" w:rsidRPr="002A148C">
        <w:rPr>
          <w:noProof/>
          <w:lang w:val="de-DE"/>
        </w:rPr>
        <w:t xml:space="preserve">oard </w:t>
      </w:r>
      <w:r w:rsidRPr="002A148C">
        <w:rPr>
          <w:noProof/>
          <w:lang w:val="de-DE"/>
        </w:rPr>
        <w:t>T</w:t>
      </w:r>
      <w:r w:rsidR="002D26DA" w:rsidRPr="002A148C">
        <w:rPr>
          <w:noProof/>
          <w:lang w:val="de-DE"/>
        </w:rPr>
        <w:t>est</w:t>
      </w:r>
    </w:p>
    <w:p w14:paraId="51812EC2" w14:textId="56E15BEE" w:rsidR="002A75F6" w:rsidRPr="002A148C" w:rsidRDefault="002A75F6">
      <w:pPr>
        <w:rPr>
          <w:rFonts w:asciiTheme="majorHAnsi" w:eastAsiaTheme="majorEastAsia" w:hAnsiTheme="majorHAnsi" w:cstheme="majorBidi"/>
          <w:noProof/>
          <w:sz w:val="56"/>
          <w:szCs w:val="56"/>
          <w:lang w:val="de-D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de-DE"/>
        </w:rPr>
        <w:id w:val="1378053665"/>
        <w:docPartObj>
          <w:docPartGallery w:val="Table of Contents"/>
          <w:docPartUnique/>
        </w:docPartObj>
      </w:sdtPr>
      <w:sdtContent>
        <w:p w14:paraId="63EBA22A" w14:textId="3784A706" w:rsidR="002A75F6" w:rsidRPr="002A148C" w:rsidRDefault="00983E14">
          <w:pPr>
            <w:pStyle w:val="TOCHeading"/>
            <w:rPr>
              <w:noProof/>
              <w:lang w:val="de-DE"/>
            </w:rPr>
          </w:pPr>
          <w:r w:rsidRPr="002A148C">
            <w:rPr>
              <w:noProof/>
              <w:lang w:val="de-DE"/>
            </w:rPr>
            <w:t>Inhalt</w:t>
          </w:r>
        </w:p>
        <w:p w14:paraId="153AB535" w14:textId="4FC6C3E4" w:rsidR="00573370" w:rsidRDefault="002A75F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2A148C">
            <w:rPr>
              <w:noProof/>
              <w:lang w:val="de-DE"/>
            </w:rPr>
            <w:fldChar w:fldCharType="begin"/>
          </w:r>
          <w:r w:rsidRPr="002A148C">
            <w:rPr>
              <w:noProof/>
              <w:lang w:val="de-DE"/>
            </w:rPr>
            <w:instrText xml:space="preserve"> TOC \o "1-3" \h \z \u </w:instrText>
          </w:r>
          <w:r w:rsidRPr="002A148C">
            <w:rPr>
              <w:noProof/>
              <w:lang w:val="de-DE"/>
            </w:rPr>
            <w:fldChar w:fldCharType="separate"/>
          </w:r>
          <w:hyperlink w:anchor="_Toc486444687" w:history="1">
            <w:r w:rsidR="00573370" w:rsidRPr="00BB64E7">
              <w:rPr>
                <w:rStyle w:val="Hyperlink"/>
                <w:noProof/>
                <w:lang w:val="de-DE"/>
              </w:rPr>
              <w:t>Plattform</w:t>
            </w:r>
            <w:r w:rsidR="00573370">
              <w:rPr>
                <w:noProof/>
                <w:webHidden/>
              </w:rPr>
              <w:tab/>
            </w:r>
            <w:r w:rsidR="00573370">
              <w:rPr>
                <w:noProof/>
                <w:webHidden/>
              </w:rPr>
              <w:fldChar w:fldCharType="begin"/>
            </w:r>
            <w:r w:rsidR="00573370">
              <w:rPr>
                <w:noProof/>
                <w:webHidden/>
              </w:rPr>
              <w:instrText xml:space="preserve"> PAGEREF _Toc486444687 \h </w:instrText>
            </w:r>
            <w:r w:rsidR="00573370">
              <w:rPr>
                <w:noProof/>
                <w:webHidden/>
              </w:rPr>
            </w:r>
            <w:r w:rsidR="00573370"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2</w:t>
            </w:r>
            <w:r w:rsidR="00573370">
              <w:rPr>
                <w:noProof/>
                <w:webHidden/>
              </w:rPr>
              <w:fldChar w:fldCharType="end"/>
            </w:r>
          </w:hyperlink>
        </w:p>
        <w:p w14:paraId="084663A3" w14:textId="7EC1D79A" w:rsidR="00573370" w:rsidRDefault="0057337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88" w:history="1">
            <w:r w:rsidRPr="00BB64E7">
              <w:rPr>
                <w:rStyle w:val="Hyperlink"/>
                <w:noProof/>
                <w:lang w:val="de-DE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0C3B" w14:textId="5E012BE4" w:rsidR="00573370" w:rsidRDefault="0057337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89" w:history="1">
            <w:r w:rsidRPr="00BB64E7">
              <w:rPr>
                <w:rStyle w:val="Hyperlink"/>
                <w:noProof/>
                <w:lang w:val="de-DE"/>
              </w:rPr>
              <w:t>Quartus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E6C2" w14:textId="39008BD3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0" w:history="1">
            <w:r w:rsidRPr="00BB64E7">
              <w:rPr>
                <w:rStyle w:val="Hyperlink"/>
                <w:noProof/>
                <w:lang w:val="de-DE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8A93" w14:textId="70BBF319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1" w:history="1">
            <w:r w:rsidRPr="00BB64E7">
              <w:rPr>
                <w:rStyle w:val="Hyperlink"/>
                <w:noProof/>
                <w:lang w:val="de-DE"/>
              </w:rPr>
              <w:t>Kompilierung (Board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0B09" w14:textId="7EAB39D5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2" w:history="1">
            <w:r w:rsidRPr="00BB64E7">
              <w:rPr>
                <w:rStyle w:val="Hyperlink"/>
                <w:noProof/>
                <w:lang w:val="de-DE"/>
              </w:rPr>
              <w:t>Vorbereitung des 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25BE" w14:textId="0A8D7DDC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3" w:history="1">
            <w:r w:rsidRPr="00BB64E7">
              <w:rPr>
                <w:rStyle w:val="Hyperlink"/>
                <w:noProof/>
                <w:lang w:val="de-DE"/>
              </w:rPr>
              <w:t>Bereitstellung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E32F" w14:textId="46639CF9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4" w:history="1">
            <w:r w:rsidRPr="00BB64E7">
              <w:rPr>
                <w:rStyle w:val="Hyperlink"/>
                <w:noProof/>
                <w:lang w:val="de-DE"/>
              </w:rPr>
              <w:t>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50F9" w14:textId="20A9F663" w:rsidR="00573370" w:rsidRDefault="0057337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444695" w:history="1">
            <w:r w:rsidRPr="00BB64E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C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0F5B" w14:textId="1844749F" w:rsidR="002A75F6" w:rsidRPr="002A148C" w:rsidRDefault="002A75F6">
          <w:pPr>
            <w:rPr>
              <w:noProof/>
              <w:lang w:val="de-DE"/>
            </w:rPr>
          </w:pPr>
          <w:r w:rsidRPr="002A148C"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63CD8FB" w14:textId="10B6D7CB" w:rsidR="002A75F6" w:rsidRPr="002A148C" w:rsidRDefault="002A75F6">
      <w:pPr>
        <w:rPr>
          <w:rFonts w:asciiTheme="majorHAnsi" w:eastAsiaTheme="majorEastAsia" w:hAnsiTheme="majorHAnsi" w:cstheme="majorBidi"/>
          <w:noProof/>
          <w:sz w:val="56"/>
          <w:szCs w:val="56"/>
          <w:lang w:val="de-DE"/>
        </w:rPr>
      </w:pPr>
    </w:p>
    <w:p w14:paraId="36864E81" w14:textId="77777777" w:rsidR="00A10484" w:rsidRPr="002A148C" w:rsidRDefault="00A10484">
      <w:pPr>
        <w:pStyle w:val="Title"/>
        <w:rPr>
          <w:noProof/>
          <w:lang w:val="de-DE"/>
        </w:rPr>
      </w:pPr>
    </w:p>
    <w:p w14:paraId="4C55CDA4" w14:textId="77777777" w:rsidR="002A75F6" w:rsidRPr="002A148C" w:rsidRDefault="002A75F6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  <w:lang w:val="de-DE"/>
        </w:rPr>
      </w:pPr>
      <w:r w:rsidRPr="002A148C">
        <w:rPr>
          <w:noProof/>
          <w:lang w:val="de-DE"/>
        </w:rPr>
        <w:br w:type="page"/>
      </w:r>
    </w:p>
    <w:p w14:paraId="1930E4F1" w14:textId="4AF16DDD" w:rsidR="00855982" w:rsidRPr="002A148C" w:rsidRDefault="00A62F66" w:rsidP="00855982">
      <w:pPr>
        <w:pStyle w:val="Heading1"/>
        <w:rPr>
          <w:noProof/>
          <w:lang w:val="de-DE"/>
        </w:rPr>
      </w:pPr>
      <w:bookmarkStart w:id="0" w:name="_Toc486444687"/>
      <w:r w:rsidRPr="002A148C">
        <w:rPr>
          <w:noProof/>
          <w:lang w:val="de-DE"/>
        </w:rPr>
        <w:lastRenderedPageBreak/>
        <w:t>Plat</w:t>
      </w:r>
      <w:r w:rsidR="00983E14" w:rsidRPr="002A148C">
        <w:rPr>
          <w:noProof/>
          <w:lang w:val="de-DE"/>
        </w:rPr>
        <w:t>t</w:t>
      </w:r>
      <w:r w:rsidRPr="002A148C">
        <w:rPr>
          <w:noProof/>
          <w:lang w:val="de-DE"/>
        </w:rPr>
        <w:t>form</w:t>
      </w:r>
      <w:bookmarkEnd w:id="0"/>
    </w:p>
    <w:p w14:paraId="03CBB9B6" w14:textId="77777777" w:rsidR="00A62F66" w:rsidRPr="002A148C" w:rsidRDefault="00483019" w:rsidP="00A62F66">
      <w:pPr>
        <w:pStyle w:val="Heading2"/>
        <w:rPr>
          <w:noProof/>
          <w:lang w:val="de-DE"/>
        </w:rPr>
      </w:pPr>
      <w:bookmarkStart w:id="1" w:name="_Toc486444688"/>
      <w:r w:rsidRPr="002A148C">
        <w:rPr>
          <w:noProof/>
          <w:lang w:val="de-DE"/>
        </w:rPr>
        <w:t>S</w:t>
      </w:r>
      <w:r w:rsidR="00A62F66" w:rsidRPr="002A148C">
        <w:rPr>
          <w:noProof/>
          <w:lang w:val="de-DE"/>
        </w:rPr>
        <w:t>ystem</w:t>
      </w:r>
      <w:bookmarkEnd w:id="1"/>
    </w:p>
    <w:p w14:paraId="39A02B86" w14:textId="77777777" w:rsidR="002D26DA" w:rsidRPr="002A148C" w:rsidRDefault="002D26DA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Core i7 6500u, 8GB RAM</w:t>
      </w:r>
    </w:p>
    <w:p w14:paraId="50B27431" w14:textId="77777777" w:rsidR="00855982" w:rsidRPr="002A148C" w:rsidRDefault="002D26DA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Windows 10</w:t>
      </w:r>
      <w:r w:rsidR="00A62F66" w:rsidRPr="002A148C">
        <w:rPr>
          <w:noProof/>
          <w:lang w:val="de-DE"/>
        </w:rPr>
        <w:t xml:space="preserve"> Pro</w:t>
      </w:r>
      <w:r w:rsidRPr="002A148C">
        <w:rPr>
          <w:noProof/>
          <w:lang w:val="de-DE"/>
        </w:rPr>
        <w:t xml:space="preserve"> x64</w:t>
      </w:r>
    </w:p>
    <w:p w14:paraId="692064B3" w14:textId="77777777" w:rsidR="002D26DA" w:rsidRPr="002A148C" w:rsidRDefault="002D26DA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Windows Subsystem for Linux</w:t>
      </w:r>
    </w:p>
    <w:p w14:paraId="1AC40C42" w14:textId="77777777" w:rsidR="002D26DA" w:rsidRPr="002A148C" w:rsidRDefault="002D26DA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PuTTY</w:t>
      </w:r>
    </w:p>
    <w:p w14:paraId="6E1702A9" w14:textId="4164E0F0" w:rsidR="002D26DA" w:rsidRPr="002A148C" w:rsidRDefault="002D26DA" w:rsidP="008221E4">
      <w:pPr>
        <w:pStyle w:val="Heading2"/>
        <w:tabs>
          <w:tab w:val="left" w:pos="7800"/>
        </w:tabs>
        <w:rPr>
          <w:noProof/>
          <w:lang w:val="de-DE"/>
        </w:rPr>
      </w:pPr>
      <w:bookmarkStart w:id="2" w:name="_Toc486444689"/>
      <w:r w:rsidRPr="002A148C">
        <w:rPr>
          <w:noProof/>
          <w:lang w:val="de-DE"/>
        </w:rPr>
        <w:t xml:space="preserve">Quartus </w:t>
      </w:r>
      <w:r w:rsidR="002A148C" w:rsidRPr="002A148C">
        <w:rPr>
          <w:noProof/>
          <w:lang w:val="de-DE"/>
        </w:rPr>
        <w:t>Umgebung</w:t>
      </w:r>
      <w:bookmarkEnd w:id="2"/>
      <w:r w:rsidR="008221E4">
        <w:rPr>
          <w:noProof/>
          <w:lang w:val="de-DE"/>
        </w:rPr>
        <w:tab/>
      </w:r>
    </w:p>
    <w:p w14:paraId="03CE0090" w14:textId="77777777" w:rsidR="002D26DA" w:rsidRPr="002A148C" w:rsidRDefault="002D26DA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Quartus 2 14.1.0.186</w:t>
      </w:r>
    </w:p>
    <w:p w14:paraId="10F84ED6" w14:textId="77777777" w:rsidR="00A62F66" w:rsidRPr="002A148C" w:rsidRDefault="00A62F66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AOCL 14.1.0.186</w:t>
      </w:r>
    </w:p>
    <w:p w14:paraId="20F515E6" w14:textId="77777777" w:rsidR="00A62F66" w:rsidRPr="002A148C" w:rsidRDefault="00A62F66" w:rsidP="002D26DA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2A148C">
        <w:rPr>
          <w:noProof/>
          <w:lang w:val="de-DE"/>
        </w:rPr>
        <w:t>SoC EDS 14.1.0.186</w:t>
      </w:r>
    </w:p>
    <w:p w14:paraId="788E439B" w14:textId="77777777" w:rsidR="00621EE7" w:rsidRPr="002A148C" w:rsidRDefault="00621EE7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  <w:lang w:val="de-DE"/>
        </w:rPr>
      </w:pPr>
      <w:r w:rsidRPr="002A148C">
        <w:rPr>
          <w:noProof/>
          <w:lang w:val="de-DE"/>
        </w:rPr>
        <w:br w:type="page"/>
      </w:r>
    </w:p>
    <w:p w14:paraId="7555EE32" w14:textId="562714AE" w:rsidR="00A62F66" w:rsidRPr="002A148C" w:rsidRDefault="00983E14" w:rsidP="00A62F66">
      <w:pPr>
        <w:pStyle w:val="Heading1"/>
        <w:rPr>
          <w:noProof/>
          <w:lang w:val="de-DE"/>
        </w:rPr>
      </w:pPr>
      <w:bookmarkStart w:id="3" w:name="_Toc486444690"/>
      <w:r w:rsidRPr="002A148C">
        <w:rPr>
          <w:noProof/>
          <w:lang w:val="de-DE"/>
        </w:rPr>
        <w:lastRenderedPageBreak/>
        <w:t>Voraussetzungen</w:t>
      </w:r>
      <w:bookmarkEnd w:id="3"/>
    </w:p>
    <w:p w14:paraId="7C9FE59A" w14:textId="3B850E15" w:rsidR="00A62F66" w:rsidRPr="002A148C" w:rsidRDefault="008074B4" w:rsidP="00A62F66">
      <w:pPr>
        <w:pStyle w:val="ListParagraph"/>
        <w:numPr>
          <w:ilvl w:val="0"/>
          <w:numId w:val="31"/>
        </w:numPr>
        <w:rPr>
          <w:noProof/>
          <w:lang w:val="de-DE"/>
        </w:rPr>
      </w:pPr>
      <w:r w:rsidRPr="002A148C">
        <w:rPr>
          <w:noProof/>
          <w:lang w:val="de-DE"/>
        </w:rPr>
        <w:t>Altera Q</w:t>
      </w:r>
      <w:r w:rsidR="00A62F66" w:rsidRPr="002A148C">
        <w:rPr>
          <w:noProof/>
          <w:lang w:val="de-DE"/>
        </w:rPr>
        <w:t xml:space="preserve">uartus </w:t>
      </w:r>
      <w:r w:rsidR="002A148C" w:rsidRPr="002A148C">
        <w:rPr>
          <w:noProof/>
          <w:lang w:val="de-DE"/>
        </w:rPr>
        <w:t>Umgebung</w:t>
      </w:r>
      <w:r w:rsidR="00983E14" w:rsidRPr="002A148C">
        <w:rPr>
          <w:noProof/>
          <w:lang w:val="de-DE"/>
        </w:rPr>
        <w:t xml:space="preserve"> einrichten</w:t>
      </w:r>
    </w:p>
    <w:p w14:paraId="1D384573" w14:textId="18C03E38" w:rsidR="00A62F66" w:rsidRPr="002A148C" w:rsidRDefault="00983E14" w:rsidP="00A62F66">
      <w:pPr>
        <w:pStyle w:val="ListParagraph"/>
        <w:numPr>
          <w:ilvl w:val="0"/>
          <w:numId w:val="31"/>
        </w:numPr>
        <w:rPr>
          <w:noProof/>
          <w:lang w:val="de-DE"/>
        </w:rPr>
      </w:pPr>
      <w:r w:rsidRPr="002A148C">
        <w:rPr>
          <w:noProof/>
          <w:u w:val="single"/>
          <w:lang w:val="de-DE"/>
        </w:rPr>
        <w:t>BENUTZERSPEZIFISCHE</w:t>
      </w:r>
      <w:r w:rsidR="008074B4" w:rsidRPr="002A148C">
        <w:rPr>
          <w:rStyle w:val="FootnoteReference"/>
          <w:noProof/>
          <w:u w:val="single"/>
          <w:lang w:val="de-DE"/>
        </w:rPr>
        <w:footnoteReference w:id="1"/>
      </w:r>
      <w:r w:rsidR="00A62F66" w:rsidRPr="002A148C">
        <w:rPr>
          <w:noProof/>
          <w:lang w:val="de-DE"/>
        </w:rPr>
        <w:t xml:space="preserve"> </w:t>
      </w:r>
      <w:r w:rsidRPr="002A148C">
        <w:rPr>
          <w:noProof/>
          <w:lang w:val="de-DE"/>
        </w:rPr>
        <w:t>Umgebungsvariablen einrichten</w:t>
      </w:r>
    </w:p>
    <w:p w14:paraId="12CD140A" w14:textId="34EB372C" w:rsidR="00A62F66" w:rsidRPr="002A148C" w:rsidRDefault="00A62F66" w:rsidP="00A62F66">
      <w:pPr>
        <w:pStyle w:val="ListParagraph"/>
        <w:numPr>
          <w:ilvl w:val="1"/>
          <w:numId w:val="31"/>
        </w:numPr>
        <w:rPr>
          <w:noProof/>
        </w:rPr>
      </w:pPr>
      <w:r w:rsidRPr="002A148C">
        <w:rPr>
          <w:noProof/>
        </w:rPr>
        <w:t>Altera OpenCL License (LM_LICENSE_FILE</w:t>
      </w:r>
      <w:r w:rsidR="002A148C" w:rsidRPr="002A148C">
        <w:rPr>
          <w:noProof/>
        </w:rPr>
        <w:t xml:space="preserve"> anlegen</w:t>
      </w:r>
      <w:r w:rsidRPr="002A148C">
        <w:rPr>
          <w:noProof/>
        </w:rPr>
        <w:t>)</w:t>
      </w:r>
    </w:p>
    <w:p w14:paraId="60866D24" w14:textId="63CEE866" w:rsidR="00A62F66" w:rsidRPr="002A148C" w:rsidRDefault="00A62F66" w:rsidP="00A62F66">
      <w:pPr>
        <w:pStyle w:val="ListParagraph"/>
        <w:numPr>
          <w:ilvl w:val="1"/>
          <w:numId w:val="31"/>
        </w:numPr>
        <w:rPr>
          <w:noProof/>
          <w:lang w:val="de-DE"/>
        </w:rPr>
      </w:pPr>
      <w:r w:rsidRPr="002A148C">
        <w:rPr>
          <w:noProof/>
          <w:lang w:val="de-DE"/>
        </w:rPr>
        <w:t xml:space="preserve">Altera OpenCL </w:t>
      </w:r>
      <w:r w:rsidR="002A148C" w:rsidRPr="002A148C">
        <w:rPr>
          <w:noProof/>
          <w:lang w:val="de-DE"/>
        </w:rPr>
        <w:t>Binärdateien</w:t>
      </w:r>
      <w:r w:rsidRPr="002A148C">
        <w:rPr>
          <w:noProof/>
          <w:lang w:val="de-DE"/>
        </w:rPr>
        <w:t xml:space="preserve"> (</w:t>
      </w:r>
      <w:r w:rsidR="002A148C" w:rsidRPr="002A148C">
        <w:rPr>
          <w:noProof/>
          <w:lang w:val="de-DE"/>
        </w:rPr>
        <w:t xml:space="preserve">zu </w:t>
      </w:r>
      <w:r w:rsidRPr="002A148C">
        <w:rPr>
          <w:noProof/>
          <w:lang w:val="de-DE"/>
        </w:rPr>
        <w:t>PATH</w:t>
      </w:r>
      <w:r w:rsidR="002A148C" w:rsidRPr="002A148C">
        <w:rPr>
          <w:noProof/>
          <w:lang w:val="de-DE"/>
        </w:rPr>
        <w:t xml:space="preserve"> hinzufügen</w:t>
      </w:r>
      <w:r w:rsidRPr="002A148C">
        <w:rPr>
          <w:noProof/>
          <w:lang w:val="de-DE"/>
        </w:rPr>
        <w:t>)</w:t>
      </w:r>
    </w:p>
    <w:p w14:paraId="2015F00C" w14:textId="6D335AA1" w:rsidR="00A62F66" w:rsidRPr="002A148C" w:rsidRDefault="00A62F66" w:rsidP="00A62F66">
      <w:pPr>
        <w:pStyle w:val="ListParagraph"/>
        <w:numPr>
          <w:ilvl w:val="1"/>
          <w:numId w:val="31"/>
        </w:numPr>
        <w:rPr>
          <w:noProof/>
        </w:rPr>
      </w:pPr>
      <w:r w:rsidRPr="002A148C">
        <w:rPr>
          <w:noProof/>
        </w:rPr>
        <w:t xml:space="preserve">Altera Board </w:t>
      </w:r>
      <w:r w:rsidR="002A148C" w:rsidRPr="002A148C">
        <w:rPr>
          <w:noProof/>
        </w:rPr>
        <w:t xml:space="preserve">Package Pfad </w:t>
      </w:r>
      <w:r w:rsidRPr="002A148C">
        <w:rPr>
          <w:noProof/>
        </w:rPr>
        <w:t>(AOCL_BOARD_PACKAGE_ROOT</w:t>
      </w:r>
      <w:r w:rsidR="002A148C" w:rsidRPr="002A148C">
        <w:rPr>
          <w:noProof/>
        </w:rPr>
        <w:t xml:space="preserve"> </w:t>
      </w:r>
      <w:r w:rsidR="002A148C">
        <w:rPr>
          <w:noProof/>
        </w:rPr>
        <w:t>anlegen</w:t>
      </w:r>
      <w:r w:rsidRPr="002A148C">
        <w:rPr>
          <w:noProof/>
        </w:rPr>
        <w:t>)</w:t>
      </w:r>
    </w:p>
    <w:p w14:paraId="4B1E3984" w14:textId="77777777" w:rsidR="004B0266" w:rsidRPr="002A148C" w:rsidRDefault="004B0266" w:rsidP="004B0266">
      <w:pPr>
        <w:rPr>
          <w:noProof/>
        </w:rPr>
      </w:pPr>
    </w:p>
    <w:p w14:paraId="5D3FBC72" w14:textId="77777777" w:rsidR="00621EE7" w:rsidRPr="002A148C" w:rsidRDefault="00621EE7" w:rsidP="00621EE7">
      <w:pPr>
        <w:keepNext/>
        <w:rPr>
          <w:noProof/>
          <w:lang w:val="de-DE"/>
        </w:rPr>
      </w:pPr>
      <w:r w:rsidRPr="002A148C">
        <w:rPr>
          <w:noProof/>
          <w:lang w:val="de-DE"/>
        </w:rPr>
        <w:drawing>
          <wp:inline distT="0" distB="0" distL="0" distR="0" wp14:anchorId="1377BF3D" wp14:editId="26BF2E0F">
            <wp:extent cx="5943600" cy="507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810" w14:textId="4DCF4965" w:rsidR="00621EE7" w:rsidRPr="002A148C" w:rsidRDefault="008221E4" w:rsidP="00621EE7">
      <w:pPr>
        <w:pStyle w:val="Caption"/>
        <w:rPr>
          <w:noProof/>
          <w:lang w:val="de-DE"/>
        </w:rPr>
      </w:pPr>
      <w:r>
        <w:rPr>
          <w:noProof/>
          <w:lang w:val="de-DE"/>
        </w:rPr>
        <w:t>Abbildung</w:t>
      </w:r>
      <w:r w:rsidRPr="002A148C">
        <w:rPr>
          <w:noProof/>
          <w:lang w:val="de-DE"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2A148C">
        <w:rPr>
          <w:noProof/>
          <w:lang w:val="de-DE"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  <w:lang w:val="de-DE"/>
        </w:rPr>
        <w:t>1</w:t>
      </w:r>
      <w:r w:rsidR="00BB7D65" w:rsidRPr="002A148C">
        <w:rPr>
          <w:noProof/>
          <w:lang w:val="de-DE"/>
        </w:rPr>
        <w:fldChar w:fldCharType="end"/>
      </w:r>
      <w:r w:rsidR="00621EE7" w:rsidRPr="002A148C">
        <w:rPr>
          <w:noProof/>
          <w:lang w:val="de-DE"/>
        </w:rPr>
        <w:t xml:space="preserve"> </w:t>
      </w:r>
      <w:r w:rsidR="002A148C" w:rsidRPr="002A148C">
        <w:rPr>
          <w:noProof/>
          <w:lang w:val="de-DE"/>
        </w:rPr>
        <w:t xml:space="preserve">Für </w:t>
      </w:r>
      <w:r w:rsidR="00621EE7" w:rsidRPr="002A148C">
        <w:rPr>
          <w:noProof/>
          <w:lang w:val="de-DE"/>
        </w:rPr>
        <w:t>Altera OpenCL</w:t>
      </w:r>
      <w:r w:rsidR="002A148C" w:rsidRPr="002A148C">
        <w:rPr>
          <w:noProof/>
          <w:lang w:val="de-DE"/>
        </w:rPr>
        <w:t xml:space="preserve"> benötigte Umgebungsvariablen</w:t>
      </w:r>
    </w:p>
    <w:p w14:paraId="04A6BA67" w14:textId="296D32B9" w:rsidR="00BA47E2" w:rsidRPr="002A148C" w:rsidRDefault="00BA47E2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  <w:lang w:val="de-DE"/>
        </w:rPr>
      </w:pPr>
      <w:r w:rsidRPr="002A148C">
        <w:rPr>
          <w:noProof/>
          <w:lang w:val="de-DE"/>
        </w:rPr>
        <w:br w:type="page"/>
      </w:r>
    </w:p>
    <w:p w14:paraId="0B49C42F" w14:textId="47AEA029" w:rsidR="00A62F66" w:rsidRPr="002A148C" w:rsidRDefault="002A148C" w:rsidP="00A62F66">
      <w:pPr>
        <w:pStyle w:val="Heading1"/>
        <w:rPr>
          <w:noProof/>
          <w:lang w:val="de-DE"/>
        </w:rPr>
      </w:pPr>
      <w:bookmarkStart w:id="4" w:name="_Toc486444691"/>
      <w:r>
        <w:rPr>
          <w:noProof/>
          <w:lang w:val="de-DE"/>
        </w:rPr>
        <w:lastRenderedPageBreak/>
        <w:t>Kompilierung (B</w:t>
      </w:r>
      <w:r w:rsidR="00AC2303" w:rsidRPr="002A148C">
        <w:rPr>
          <w:noProof/>
          <w:lang w:val="de-DE"/>
        </w:rPr>
        <w:t>oard test)</w:t>
      </w:r>
      <w:bookmarkEnd w:id="4"/>
    </w:p>
    <w:p w14:paraId="27F7EC7C" w14:textId="62BC7D1A" w:rsidR="00A62F66" w:rsidRPr="002A148C" w:rsidRDefault="002A148C" w:rsidP="00A62F66">
      <w:pPr>
        <w:pStyle w:val="ListParagraph"/>
        <w:numPr>
          <w:ilvl w:val="0"/>
          <w:numId w:val="32"/>
        </w:numPr>
        <w:rPr>
          <w:noProof/>
        </w:rPr>
      </w:pPr>
      <w:r w:rsidRPr="002A148C">
        <w:rPr>
          <w:noProof/>
        </w:rPr>
        <w:t>Gehe</w:t>
      </w:r>
      <w:r w:rsidR="00017412">
        <w:rPr>
          <w:noProof/>
        </w:rPr>
        <w:t>n Sie</w:t>
      </w:r>
      <w:r w:rsidRPr="002A148C">
        <w:rPr>
          <w:noProof/>
        </w:rPr>
        <w:t xml:space="preserve"> zu</w:t>
      </w:r>
      <w:r w:rsidR="00A62F66" w:rsidRPr="002A148C">
        <w:rPr>
          <w:noProof/>
        </w:rPr>
        <w:t xml:space="preserve"> “C:\altera\14.</w:t>
      </w:r>
      <w:r w:rsidR="00574CC2">
        <w:rPr>
          <w:noProof/>
        </w:rPr>
        <w:t>1</w:t>
      </w:r>
      <w:bookmarkStart w:id="5" w:name="_GoBack"/>
      <w:bookmarkEnd w:id="5"/>
      <w:r w:rsidR="00A62F66" w:rsidRPr="002A148C">
        <w:rPr>
          <w:noProof/>
        </w:rPr>
        <w:t>\hld\board\terasic\de1soc\examples\boardtest”</w:t>
      </w:r>
    </w:p>
    <w:p w14:paraId="6D38075E" w14:textId="0C5A8299" w:rsidR="00A62F66" w:rsidRPr="00A1223F" w:rsidRDefault="00017412" w:rsidP="00A62F66">
      <w:pPr>
        <w:pStyle w:val="ListParagraph"/>
        <w:numPr>
          <w:ilvl w:val="0"/>
          <w:numId w:val="32"/>
        </w:numPr>
        <w:rPr>
          <w:noProof/>
        </w:rPr>
      </w:pPr>
      <w:r>
        <w:rPr>
          <w:noProof/>
        </w:rPr>
        <w:t>Geben ie im Terminal ein:</w:t>
      </w:r>
      <w:r w:rsidR="00A62F66" w:rsidRPr="00A1223F">
        <w:rPr>
          <w:noProof/>
        </w:rPr>
        <w:t xml:space="preserve"> aoc device/boardtest.cl --sw-dimm-partition -o bin/boardtest.aocx</w:t>
      </w:r>
    </w:p>
    <w:p w14:paraId="197F9571" w14:textId="07602E44" w:rsidR="00A62F66" w:rsidRPr="00017412" w:rsidRDefault="00017412" w:rsidP="00A62F66">
      <w:pPr>
        <w:pStyle w:val="ListParagraph"/>
        <w:numPr>
          <w:ilvl w:val="0"/>
          <w:numId w:val="32"/>
        </w:numPr>
        <w:rPr>
          <w:noProof/>
          <w:lang w:val="de-DE"/>
        </w:rPr>
      </w:pPr>
      <w:r w:rsidRPr="00017412">
        <w:rPr>
          <w:noProof/>
          <w:lang w:val="de-DE"/>
        </w:rPr>
        <w:t xml:space="preserve">Führen Sie die </w:t>
      </w:r>
      <w:r w:rsidRPr="00017412">
        <w:rPr>
          <w:noProof/>
          <w:lang w:val="de-DE"/>
        </w:rPr>
        <w:t xml:space="preserve">Embedded Shell </w:t>
      </w:r>
      <w:r w:rsidRPr="00017412">
        <w:rPr>
          <w:noProof/>
          <w:lang w:val="de-DE"/>
        </w:rPr>
        <w:t xml:space="preserve"> unter </w:t>
      </w:r>
      <w:r w:rsidR="00A62F66" w:rsidRPr="00017412">
        <w:rPr>
          <w:noProof/>
          <w:lang w:val="de-DE"/>
        </w:rPr>
        <w:t>“C:\altera\14.1\embedded\Embedd</w:t>
      </w:r>
      <w:r w:rsidR="00155BD4" w:rsidRPr="00017412">
        <w:rPr>
          <w:noProof/>
          <w:lang w:val="de-DE"/>
        </w:rPr>
        <w:t xml:space="preserve">ed_Command_Shell.bat” </w:t>
      </w:r>
      <w:r>
        <w:rPr>
          <w:noProof/>
          <w:lang w:val="de-DE"/>
        </w:rPr>
        <w:t>aus</w:t>
      </w:r>
    </w:p>
    <w:p w14:paraId="4E94BFEE" w14:textId="2B0BDA0A" w:rsidR="00A62F66" w:rsidRPr="002A148C" w:rsidRDefault="00155BD4" w:rsidP="007C3C48">
      <w:pPr>
        <w:pStyle w:val="ListParagraph"/>
        <w:numPr>
          <w:ilvl w:val="1"/>
          <w:numId w:val="32"/>
        </w:numPr>
        <w:rPr>
          <w:noProof/>
          <w:lang w:val="de-DE"/>
        </w:rPr>
      </w:pPr>
      <w:r>
        <w:rPr>
          <w:noProof/>
          <w:lang w:val="de-DE"/>
        </w:rPr>
        <w:t>Es öffnet sich eine Cygwin</w:t>
      </w:r>
      <w:r w:rsidR="007C3C48" w:rsidRPr="002A148C">
        <w:rPr>
          <w:rStyle w:val="FootnoteReference"/>
          <w:noProof/>
          <w:lang w:val="de-DE"/>
        </w:rPr>
        <w:footnoteReference w:id="2"/>
      </w:r>
      <w:r>
        <w:rPr>
          <w:noProof/>
          <w:lang w:val="de-DE"/>
        </w:rPr>
        <w:t xml:space="preserve"> Kommandozeile</w:t>
      </w:r>
    </w:p>
    <w:p w14:paraId="3B93E9EC" w14:textId="379B23A0" w:rsidR="007C3C48" w:rsidRPr="00155BD4" w:rsidRDefault="00017412" w:rsidP="007C3C48">
      <w:pPr>
        <w:pStyle w:val="ListParagraph"/>
        <w:numPr>
          <w:ilvl w:val="1"/>
          <w:numId w:val="32"/>
        </w:numPr>
        <w:rPr>
          <w:noProof/>
        </w:rPr>
      </w:pPr>
      <w:r>
        <w:rPr>
          <w:noProof/>
        </w:rPr>
        <w:t xml:space="preserve">Gehen Sie </w:t>
      </w:r>
      <w:r w:rsidR="00155BD4">
        <w:rPr>
          <w:noProof/>
        </w:rPr>
        <w:t>zu</w:t>
      </w:r>
      <w:r w:rsidR="007C3C48" w:rsidRPr="00155BD4">
        <w:rPr>
          <w:noProof/>
        </w:rPr>
        <w:t xml:space="preserve"> /cygdrive/c/altera/14.1/hld/board/terasic/de1soc/examples/boardtest</w:t>
      </w:r>
      <w:r w:rsidR="008074B4" w:rsidRPr="002A148C">
        <w:rPr>
          <w:rStyle w:val="FootnoteReference"/>
          <w:noProof/>
          <w:lang w:val="de-DE"/>
        </w:rPr>
        <w:footnoteReference w:id="3"/>
      </w:r>
    </w:p>
    <w:p w14:paraId="3481E21E" w14:textId="6B439B83" w:rsidR="008074B4" w:rsidRPr="00155BD4" w:rsidRDefault="00155BD4" w:rsidP="007C3C48">
      <w:pPr>
        <w:pStyle w:val="ListParagraph"/>
        <w:numPr>
          <w:ilvl w:val="1"/>
          <w:numId w:val="32"/>
        </w:numPr>
        <w:rPr>
          <w:noProof/>
          <w:lang w:val="de-DE"/>
        </w:rPr>
      </w:pPr>
      <w:r w:rsidRPr="00155BD4">
        <w:rPr>
          <w:noProof/>
          <w:lang w:val="de-DE"/>
        </w:rPr>
        <w:t>Erstelle</w:t>
      </w:r>
      <w:r w:rsidR="00017412">
        <w:rPr>
          <w:noProof/>
          <w:lang w:val="de-DE"/>
        </w:rPr>
        <w:t>n Sie</w:t>
      </w:r>
      <w:r w:rsidR="00AC2303" w:rsidRPr="00155BD4">
        <w:rPr>
          <w:noProof/>
          <w:lang w:val="de-DE"/>
        </w:rPr>
        <w:t xml:space="preserve"> </w:t>
      </w:r>
      <w:r w:rsidRPr="00155BD4">
        <w:rPr>
          <w:noProof/>
          <w:lang w:val="de-DE"/>
        </w:rPr>
        <w:t>das Testprojekt</w:t>
      </w:r>
    </w:p>
    <w:p w14:paraId="75CC7B80" w14:textId="77777777" w:rsidR="00BA47E2" w:rsidRPr="00155BD4" w:rsidRDefault="00BA47E2">
      <w:pPr>
        <w:rPr>
          <w:noProof/>
          <w:lang w:val="de-DE"/>
        </w:rPr>
      </w:pPr>
    </w:p>
    <w:p w14:paraId="40AADF33" w14:textId="77777777" w:rsidR="00BA47E2" w:rsidRPr="00155BD4" w:rsidRDefault="00BA47E2">
      <w:pPr>
        <w:rPr>
          <w:noProof/>
          <w:lang w:val="de-DE"/>
        </w:rPr>
      </w:pPr>
    </w:p>
    <w:p w14:paraId="7641918C" w14:textId="77777777" w:rsidR="00BA47E2" w:rsidRPr="002A148C" w:rsidRDefault="00BA47E2" w:rsidP="00BA47E2">
      <w:pPr>
        <w:keepNext/>
        <w:rPr>
          <w:noProof/>
          <w:lang w:val="de-DE"/>
        </w:rPr>
      </w:pPr>
      <w:r w:rsidRPr="002A148C">
        <w:rPr>
          <w:noProof/>
          <w:lang w:val="de-DE"/>
        </w:rPr>
        <w:drawing>
          <wp:inline distT="0" distB="0" distL="0" distR="0" wp14:anchorId="180B99B6" wp14:editId="1014878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8E3" w14:textId="47C87B25" w:rsidR="00BA47E2" w:rsidRPr="008221E4" w:rsidRDefault="008221E4" w:rsidP="00BA47E2">
      <w:pPr>
        <w:pStyle w:val="Caption"/>
        <w:rPr>
          <w:noProof/>
        </w:rPr>
      </w:pPr>
      <w:r w:rsidRPr="008221E4">
        <w:rPr>
          <w:noProof/>
        </w:rPr>
        <w:t>Abbildung</w:t>
      </w:r>
      <w:r w:rsidRPr="008221E4">
        <w:rPr>
          <w:noProof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8221E4">
        <w:rPr>
          <w:noProof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</w:rPr>
        <w:t>2</w:t>
      </w:r>
      <w:r w:rsidR="00BB7D65" w:rsidRPr="002A148C">
        <w:rPr>
          <w:noProof/>
          <w:lang w:val="de-DE"/>
        </w:rPr>
        <w:fldChar w:fldCharType="end"/>
      </w:r>
      <w:r w:rsidR="00BA47E2" w:rsidRPr="008221E4">
        <w:rPr>
          <w:noProof/>
        </w:rPr>
        <w:t xml:space="preserve"> Altera Embedded Command Shell</w:t>
      </w:r>
    </w:p>
    <w:p w14:paraId="7250DE35" w14:textId="77777777" w:rsidR="00483019" w:rsidRPr="008221E4" w:rsidRDefault="00483019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</w:rPr>
      </w:pPr>
      <w:r w:rsidRPr="008221E4">
        <w:rPr>
          <w:noProof/>
        </w:rPr>
        <w:br w:type="page"/>
      </w:r>
    </w:p>
    <w:p w14:paraId="23699DFA" w14:textId="3367966E" w:rsidR="007C3C48" w:rsidRPr="002A148C" w:rsidRDefault="00155BD4" w:rsidP="00483019">
      <w:pPr>
        <w:pStyle w:val="Heading1"/>
        <w:rPr>
          <w:noProof/>
          <w:lang w:val="de-DE"/>
        </w:rPr>
      </w:pPr>
      <w:bookmarkStart w:id="6" w:name="_Toc486444692"/>
      <w:r>
        <w:rPr>
          <w:noProof/>
          <w:lang w:val="de-DE"/>
        </w:rPr>
        <w:lastRenderedPageBreak/>
        <w:t>Vorbereitung des Boards</w:t>
      </w:r>
      <w:bookmarkEnd w:id="6"/>
    </w:p>
    <w:p w14:paraId="25DE4A14" w14:textId="58FA1BFC" w:rsidR="00483019" w:rsidRPr="00155BD4" w:rsidRDefault="00155BD4" w:rsidP="00483019">
      <w:pPr>
        <w:rPr>
          <w:noProof/>
          <w:lang w:val="de-DE"/>
        </w:rPr>
      </w:pPr>
      <w:r w:rsidRPr="00155BD4">
        <w:rPr>
          <w:noProof/>
          <w:lang w:val="de-DE"/>
        </w:rPr>
        <w:t xml:space="preserve">Vor der Software-Bereitstellung muss das </w:t>
      </w:r>
      <w:r w:rsidR="00483019" w:rsidRPr="00155BD4">
        <w:rPr>
          <w:noProof/>
          <w:lang w:val="de-DE"/>
        </w:rPr>
        <w:t>DE</w:t>
      </w:r>
      <w:r w:rsidRPr="00155BD4">
        <w:rPr>
          <w:noProof/>
          <w:lang w:val="de-DE"/>
        </w:rPr>
        <w:t>1-SoC konfiguriert und lauffähig sein.</w:t>
      </w:r>
    </w:p>
    <w:p w14:paraId="5BCC94F7" w14:textId="169F28F0" w:rsidR="00483019" w:rsidRPr="00155BD4" w:rsidRDefault="00155BD4" w:rsidP="00483019">
      <w:pPr>
        <w:rPr>
          <w:noProof/>
          <w:lang w:val="de-DE"/>
        </w:rPr>
      </w:pPr>
      <w:r w:rsidRPr="00155BD4">
        <w:rPr>
          <w:noProof/>
          <w:lang w:val="de-DE"/>
        </w:rPr>
        <w:t>Ein vorbereiteter Flashkartenspeicher mit einem Linux-Basissystem ist erforderlich</w:t>
      </w:r>
      <w:r w:rsidR="00483019" w:rsidRPr="00155BD4">
        <w:rPr>
          <w:noProof/>
          <w:lang w:val="de-DE"/>
        </w:rPr>
        <w:t>.</w:t>
      </w:r>
    </w:p>
    <w:p w14:paraId="527BAE4E" w14:textId="49313172" w:rsidR="00AC2303" w:rsidRPr="00155BD4" w:rsidRDefault="00492DE0" w:rsidP="00AC2303">
      <w:pPr>
        <w:pStyle w:val="ListParagraph"/>
        <w:numPr>
          <w:ilvl w:val="0"/>
          <w:numId w:val="33"/>
        </w:numPr>
        <w:rPr>
          <w:noProof/>
          <w:lang w:val="de-DE"/>
        </w:rPr>
      </w:pPr>
      <w:r>
        <w:rPr>
          <w:noProof/>
          <w:lang w:val="de-DE"/>
        </w:rPr>
        <w:t xml:space="preserve">Schließen Sie die </w:t>
      </w:r>
      <w:r w:rsidR="00155BD4" w:rsidRPr="00155BD4">
        <w:rPr>
          <w:noProof/>
          <w:lang w:val="de-DE"/>
        </w:rPr>
        <w:t>Strom-,</w:t>
      </w:r>
      <w:r w:rsidR="00AC2303" w:rsidRPr="00155BD4">
        <w:rPr>
          <w:noProof/>
          <w:lang w:val="de-DE"/>
        </w:rPr>
        <w:t xml:space="preserve"> USB/UART</w:t>
      </w:r>
      <w:r w:rsidR="00155BD4" w:rsidRPr="00155BD4">
        <w:rPr>
          <w:noProof/>
          <w:lang w:val="de-DE"/>
        </w:rPr>
        <w:t>- u</w:t>
      </w:r>
      <w:r w:rsidR="00AC2303" w:rsidRPr="00155BD4">
        <w:rPr>
          <w:noProof/>
          <w:lang w:val="de-DE"/>
        </w:rPr>
        <w:t xml:space="preserve">nd </w:t>
      </w:r>
      <w:r w:rsidR="00155BD4" w:rsidRPr="00155BD4">
        <w:rPr>
          <w:noProof/>
          <w:lang w:val="de-DE"/>
        </w:rPr>
        <w:t xml:space="preserve">Netzwerkkabel </w:t>
      </w:r>
      <w:r>
        <w:rPr>
          <w:noProof/>
          <w:lang w:val="de-DE"/>
        </w:rPr>
        <w:t>an</w:t>
      </w:r>
    </w:p>
    <w:p w14:paraId="6DDAD9B9" w14:textId="62E8FB3D" w:rsidR="00AC2303" w:rsidRPr="00155BD4" w:rsidRDefault="00155BD4" w:rsidP="00AC2303">
      <w:pPr>
        <w:pStyle w:val="ListParagraph"/>
        <w:numPr>
          <w:ilvl w:val="0"/>
          <w:numId w:val="33"/>
        </w:numPr>
        <w:rPr>
          <w:noProof/>
          <w:lang w:val="de-DE"/>
        </w:rPr>
      </w:pPr>
      <w:r w:rsidRPr="00155BD4">
        <w:rPr>
          <w:noProof/>
          <w:lang w:val="de-DE"/>
        </w:rPr>
        <w:t xml:space="preserve">Starten Sie </w:t>
      </w:r>
      <w:r w:rsidR="00AC2303" w:rsidRPr="00155BD4">
        <w:rPr>
          <w:noProof/>
          <w:lang w:val="de-DE"/>
        </w:rPr>
        <w:t xml:space="preserve"> PuTTY, </w:t>
      </w:r>
      <w:r w:rsidRPr="00155BD4">
        <w:rPr>
          <w:noProof/>
          <w:lang w:val="de-DE"/>
        </w:rPr>
        <w:t>wählen Sie den passenden</w:t>
      </w:r>
      <w:r>
        <w:rPr>
          <w:noProof/>
          <w:lang w:val="de-DE"/>
        </w:rPr>
        <w:t xml:space="preserve"> COM-P</w:t>
      </w:r>
      <w:r w:rsidR="00AC2303" w:rsidRPr="00155BD4">
        <w:rPr>
          <w:noProof/>
          <w:lang w:val="de-DE"/>
        </w:rPr>
        <w:t xml:space="preserve">ort </w:t>
      </w:r>
      <w:r>
        <w:rPr>
          <w:noProof/>
          <w:lang w:val="de-DE"/>
        </w:rPr>
        <w:t>aus und stellen Sie die Baud-Rate auf</w:t>
      </w:r>
      <w:r w:rsidR="00AC2303" w:rsidRPr="00155BD4">
        <w:rPr>
          <w:noProof/>
          <w:lang w:val="de-DE"/>
        </w:rPr>
        <w:t xml:space="preserve"> </w:t>
      </w:r>
      <w:r w:rsidR="00AC2303" w:rsidRPr="00155BD4">
        <w:rPr>
          <w:i/>
          <w:noProof/>
          <w:lang w:val="de-DE"/>
        </w:rPr>
        <w:t>115200</w:t>
      </w:r>
      <w:r>
        <w:rPr>
          <w:i/>
          <w:noProof/>
          <w:lang w:val="de-DE"/>
        </w:rPr>
        <w:t xml:space="preserve"> bps</w:t>
      </w:r>
    </w:p>
    <w:p w14:paraId="7FDF83EA" w14:textId="4F81D77D" w:rsidR="00AC2303" w:rsidRPr="002A148C" w:rsidRDefault="00155BD4" w:rsidP="00AC2303">
      <w:pPr>
        <w:pStyle w:val="ListParagraph"/>
        <w:numPr>
          <w:ilvl w:val="0"/>
          <w:numId w:val="33"/>
        </w:numPr>
        <w:rPr>
          <w:noProof/>
          <w:lang w:val="de-DE"/>
        </w:rPr>
      </w:pPr>
      <w:r>
        <w:rPr>
          <w:noProof/>
          <w:lang w:val="de-DE"/>
        </w:rPr>
        <w:t>Loggen Sie sich als</w:t>
      </w:r>
      <w:r w:rsidR="00AC2303" w:rsidRPr="002A148C">
        <w:rPr>
          <w:noProof/>
          <w:lang w:val="de-DE"/>
        </w:rPr>
        <w:t xml:space="preserve"> “root”</w:t>
      </w:r>
      <w:r>
        <w:rPr>
          <w:noProof/>
          <w:lang w:val="de-DE"/>
        </w:rPr>
        <w:t>-Benutzer ein. Ein Passwort wird nicht benötigt</w:t>
      </w:r>
      <w:r w:rsidR="00AC2303" w:rsidRPr="002A148C">
        <w:rPr>
          <w:noProof/>
          <w:lang w:val="de-DE"/>
        </w:rPr>
        <w:t xml:space="preserve">. </w:t>
      </w:r>
    </w:p>
    <w:p w14:paraId="3CD4B5FF" w14:textId="21867AF6" w:rsidR="00AC2303" w:rsidRPr="00155BD4" w:rsidRDefault="00155BD4" w:rsidP="00AC2303">
      <w:pPr>
        <w:pStyle w:val="ListParagraph"/>
        <w:numPr>
          <w:ilvl w:val="0"/>
          <w:numId w:val="33"/>
        </w:numPr>
        <w:rPr>
          <w:noProof/>
          <w:lang w:val="de-DE"/>
        </w:rPr>
      </w:pPr>
      <w:r w:rsidRPr="00155BD4">
        <w:rPr>
          <w:noProof/>
          <w:lang w:val="de-DE"/>
        </w:rPr>
        <w:t>Konfigurieren Sie eine (statische) IP-Adresse, wie z.</w:t>
      </w:r>
      <w:r>
        <w:rPr>
          <w:noProof/>
          <w:lang w:val="de-DE"/>
        </w:rPr>
        <w:t>B</w:t>
      </w:r>
      <w:r w:rsidR="00AC2303" w:rsidRPr="00155BD4">
        <w:rPr>
          <w:noProof/>
          <w:lang w:val="de-DE"/>
        </w:rPr>
        <w:t xml:space="preserve"> </w:t>
      </w:r>
      <w:r w:rsidR="00AC2303" w:rsidRPr="00155BD4">
        <w:rPr>
          <w:i/>
          <w:noProof/>
          <w:lang w:val="de-DE"/>
        </w:rPr>
        <w:t>192.168.0.123</w:t>
      </w:r>
    </w:p>
    <w:p w14:paraId="4756D991" w14:textId="77777777" w:rsidR="00483019" w:rsidRPr="00155BD4" w:rsidRDefault="00483019" w:rsidP="00483019">
      <w:pPr>
        <w:rPr>
          <w:noProof/>
          <w:lang w:val="de-DE"/>
        </w:rPr>
      </w:pPr>
    </w:p>
    <w:p w14:paraId="69E57906" w14:textId="77777777" w:rsidR="00BA47E2" w:rsidRPr="00155BD4" w:rsidRDefault="00BA47E2" w:rsidP="00BA47E2">
      <w:pPr>
        <w:keepNext/>
        <w:rPr>
          <w:noProof/>
        </w:rPr>
      </w:pPr>
      <w:r w:rsidRPr="002A148C">
        <w:rPr>
          <w:noProof/>
          <w:lang w:val="de-DE"/>
        </w:rPr>
        <w:drawing>
          <wp:inline distT="0" distB="0" distL="0" distR="0" wp14:anchorId="7EA0FB0B" wp14:editId="00CBD880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3DB" w14:textId="3DB18061" w:rsidR="00BA47E2" w:rsidRPr="00492DE0" w:rsidRDefault="008221E4" w:rsidP="00BA47E2">
      <w:pPr>
        <w:pStyle w:val="Caption"/>
        <w:rPr>
          <w:noProof/>
          <w:lang w:val="de-DE"/>
        </w:rPr>
      </w:pPr>
      <w:r>
        <w:rPr>
          <w:noProof/>
          <w:lang w:val="de-DE"/>
        </w:rPr>
        <w:t>Abbildung</w:t>
      </w:r>
      <w:r w:rsidRPr="002A148C">
        <w:rPr>
          <w:noProof/>
          <w:lang w:val="de-DE"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492DE0">
        <w:rPr>
          <w:noProof/>
          <w:lang w:val="de-DE"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  <w:lang w:val="de-DE"/>
        </w:rPr>
        <w:t>3</w:t>
      </w:r>
      <w:r w:rsidR="00BB7D65" w:rsidRPr="002A148C">
        <w:rPr>
          <w:noProof/>
          <w:lang w:val="de-DE"/>
        </w:rPr>
        <w:fldChar w:fldCharType="end"/>
      </w:r>
      <w:r w:rsidR="00BA47E2" w:rsidRPr="00492DE0">
        <w:rPr>
          <w:noProof/>
          <w:lang w:val="de-DE"/>
        </w:rPr>
        <w:t xml:space="preserve"> </w:t>
      </w:r>
      <w:r w:rsidR="00155BD4" w:rsidRPr="00492DE0">
        <w:rPr>
          <w:noProof/>
          <w:lang w:val="de-DE"/>
        </w:rPr>
        <w:t>IP K</w:t>
      </w:r>
      <w:r w:rsidR="00BA47E2" w:rsidRPr="00492DE0">
        <w:rPr>
          <w:noProof/>
          <w:lang w:val="de-DE"/>
        </w:rPr>
        <w:t>onfiguration</w:t>
      </w:r>
    </w:p>
    <w:p w14:paraId="524678E2" w14:textId="77777777" w:rsidR="00BA47E2" w:rsidRPr="00492DE0" w:rsidRDefault="00BA47E2">
      <w:pPr>
        <w:rPr>
          <w:noProof/>
          <w:lang w:val="de-DE"/>
        </w:rPr>
      </w:pPr>
      <w:r w:rsidRPr="00492DE0">
        <w:rPr>
          <w:noProof/>
          <w:lang w:val="de-DE"/>
        </w:rPr>
        <w:br w:type="page"/>
      </w:r>
    </w:p>
    <w:p w14:paraId="74984526" w14:textId="64EAB20D" w:rsidR="00483019" w:rsidRPr="00492DE0" w:rsidRDefault="00155BD4" w:rsidP="00483019">
      <w:pPr>
        <w:pStyle w:val="Heading1"/>
        <w:rPr>
          <w:noProof/>
          <w:lang w:val="de-DE"/>
        </w:rPr>
      </w:pPr>
      <w:bookmarkStart w:id="7" w:name="_Toc486444693"/>
      <w:r w:rsidRPr="00492DE0">
        <w:rPr>
          <w:noProof/>
          <w:lang w:val="de-DE"/>
        </w:rPr>
        <w:lastRenderedPageBreak/>
        <w:t>Bereitstellung</w:t>
      </w:r>
      <w:bookmarkEnd w:id="7"/>
    </w:p>
    <w:p w14:paraId="10A1B4D9" w14:textId="5EA2E799" w:rsidR="00483019" w:rsidRPr="00492DE0" w:rsidRDefault="00492DE0" w:rsidP="00483019">
      <w:pPr>
        <w:rPr>
          <w:noProof/>
          <w:lang w:val="de-DE"/>
        </w:rPr>
      </w:pPr>
      <w:r>
        <w:rPr>
          <w:noProof/>
          <w:lang w:val="de-DE"/>
        </w:rPr>
        <w:t>Im Terminal</w:t>
      </w:r>
      <w:r w:rsidR="00AC2303" w:rsidRPr="00492DE0">
        <w:rPr>
          <w:noProof/>
          <w:lang w:val="de-DE"/>
        </w:rPr>
        <w:t>:</w:t>
      </w:r>
    </w:p>
    <w:p w14:paraId="26A3ADFE" w14:textId="10120D29" w:rsidR="00AC2303" w:rsidRPr="002A148C" w:rsidRDefault="00492DE0" w:rsidP="00AC2303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492DE0">
        <w:rPr>
          <w:noProof/>
          <w:lang w:val="de-DE"/>
        </w:rPr>
        <w:t>Kopieren Sie die</w:t>
      </w:r>
      <w:r w:rsidR="00AC2303" w:rsidRPr="00492DE0">
        <w:rPr>
          <w:noProof/>
          <w:lang w:val="de-DE"/>
        </w:rPr>
        <w:t xml:space="preserve"> </w:t>
      </w:r>
      <w:r w:rsidR="00BA47E2" w:rsidRPr="002A148C">
        <w:rPr>
          <w:noProof/>
          <w:lang w:val="de-DE"/>
        </w:rPr>
        <w:t xml:space="preserve">ACL </w:t>
      </w:r>
      <w:r>
        <w:rPr>
          <w:noProof/>
          <w:lang w:val="de-DE"/>
        </w:rPr>
        <w:t>K</w:t>
      </w:r>
      <w:r w:rsidR="00BA47E2" w:rsidRPr="002A148C">
        <w:rPr>
          <w:noProof/>
          <w:lang w:val="de-DE"/>
        </w:rPr>
        <w:t xml:space="preserve">onfiguration: </w:t>
      </w:r>
      <w:r w:rsidR="00AC2303" w:rsidRPr="002A148C">
        <w:rPr>
          <w:i/>
          <w:noProof/>
          <w:lang w:val="de-DE"/>
        </w:rPr>
        <w:t xml:space="preserve">scp bin/boardtest.aocx </w:t>
      </w:r>
      <w:hyperlink r:id="rId14" w:history="1">
        <w:r w:rsidR="00AC2303" w:rsidRPr="002A148C">
          <w:rPr>
            <w:rStyle w:val="Hyperlink"/>
            <w:i/>
            <w:noProof/>
            <w:lang w:val="de-DE"/>
          </w:rPr>
          <w:t>root@192.168.0.123:/home/root</w:t>
        </w:r>
      </w:hyperlink>
    </w:p>
    <w:p w14:paraId="7056B5D9" w14:textId="1F8F957E" w:rsidR="00AC2303" w:rsidRPr="002A148C" w:rsidRDefault="00492DE0" w:rsidP="00AC2303">
      <w:pPr>
        <w:pStyle w:val="ListParagraph"/>
        <w:numPr>
          <w:ilvl w:val="0"/>
          <w:numId w:val="30"/>
        </w:numPr>
        <w:rPr>
          <w:noProof/>
          <w:lang w:val="de-DE"/>
        </w:rPr>
      </w:pPr>
      <w:r>
        <w:rPr>
          <w:noProof/>
          <w:lang w:val="de-DE"/>
        </w:rPr>
        <w:t xml:space="preserve">Kopieren Sie die </w:t>
      </w:r>
      <w:r w:rsidR="00BA47E2" w:rsidRPr="002A148C">
        <w:rPr>
          <w:noProof/>
          <w:lang w:val="de-DE"/>
        </w:rPr>
        <w:t xml:space="preserve">OpenCL </w:t>
      </w:r>
      <w:r>
        <w:rPr>
          <w:noProof/>
          <w:lang w:val="de-DE"/>
        </w:rPr>
        <w:t>Hostanwendung</w:t>
      </w:r>
      <w:r w:rsidR="00BA47E2" w:rsidRPr="002A148C">
        <w:rPr>
          <w:noProof/>
          <w:lang w:val="de-DE"/>
        </w:rPr>
        <w:t xml:space="preserve">: </w:t>
      </w:r>
      <w:r w:rsidR="00AC2303" w:rsidRPr="002A148C">
        <w:rPr>
          <w:i/>
          <w:noProof/>
          <w:lang w:val="de-DE"/>
        </w:rPr>
        <w:t xml:space="preserve">scp boardtest_host </w:t>
      </w:r>
      <w:hyperlink r:id="rId15" w:history="1">
        <w:r w:rsidR="00AC2303" w:rsidRPr="002A148C">
          <w:rPr>
            <w:rStyle w:val="Hyperlink"/>
            <w:i/>
            <w:noProof/>
            <w:lang w:val="de-DE"/>
          </w:rPr>
          <w:t>root@192.168.0.123:/home/root</w:t>
        </w:r>
      </w:hyperlink>
    </w:p>
    <w:p w14:paraId="498B3819" w14:textId="10D2B6A3" w:rsidR="00BA47E2" w:rsidRPr="002A148C" w:rsidRDefault="00492DE0" w:rsidP="00AC2303">
      <w:pPr>
        <w:rPr>
          <w:noProof/>
          <w:lang w:val="de-DE"/>
        </w:rPr>
      </w:pPr>
      <w:r>
        <w:rPr>
          <w:noProof/>
          <w:lang w:val="de-DE"/>
        </w:rPr>
        <w:t>Diese Befehle kopieren die Dateien auf das Board über</w:t>
      </w:r>
      <w:r w:rsidR="00AC2303" w:rsidRPr="002A148C">
        <w:rPr>
          <w:noProof/>
          <w:lang w:val="de-DE"/>
        </w:rPr>
        <w:t xml:space="preserve"> SSH</w:t>
      </w:r>
      <w:r w:rsidR="00BA47E2" w:rsidRPr="002A148C">
        <w:rPr>
          <w:rStyle w:val="FootnoteReference"/>
          <w:noProof/>
          <w:lang w:val="de-DE"/>
        </w:rPr>
        <w:footnoteReference w:id="4"/>
      </w:r>
      <w:r w:rsidR="00AC2303" w:rsidRPr="002A148C">
        <w:rPr>
          <w:noProof/>
          <w:lang w:val="de-DE"/>
        </w:rPr>
        <w:t>.</w:t>
      </w:r>
    </w:p>
    <w:p w14:paraId="7CF3F111" w14:textId="77777777" w:rsidR="00BA47E2" w:rsidRPr="002A148C" w:rsidRDefault="00BA47E2" w:rsidP="00BA47E2">
      <w:pPr>
        <w:keepNext/>
        <w:rPr>
          <w:noProof/>
          <w:lang w:val="de-DE"/>
        </w:rPr>
      </w:pPr>
      <w:r w:rsidRPr="002A148C">
        <w:rPr>
          <w:noProof/>
          <w:lang w:val="de-DE"/>
        </w:rPr>
        <w:drawing>
          <wp:inline distT="0" distB="0" distL="0" distR="0" wp14:anchorId="273D5196" wp14:editId="766FABFA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F26" w14:textId="49EAF521" w:rsidR="00BA47E2" w:rsidRPr="002A148C" w:rsidRDefault="008221E4" w:rsidP="00BA47E2">
      <w:pPr>
        <w:pStyle w:val="Caption"/>
        <w:rPr>
          <w:noProof/>
          <w:lang w:val="de-DE"/>
        </w:rPr>
      </w:pPr>
      <w:r>
        <w:rPr>
          <w:noProof/>
          <w:lang w:val="de-DE"/>
        </w:rPr>
        <w:t>Abbildung</w:t>
      </w:r>
      <w:r w:rsidRPr="002A148C">
        <w:rPr>
          <w:noProof/>
          <w:lang w:val="de-DE"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2A148C">
        <w:rPr>
          <w:noProof/>
          <w:lang w:val="de-DE"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  <w:lang w:val="de-DE"/>
        </w:rPr>
        <w:t>4</w:t>
      </w:r>
      <w:r w:rsidR="00BB7D65" w:rsidRPr="002A148C">
        <w:rPr>
          <w:noProof/>
          <w:lang w:val="de-DE"/>
        </w:rPr>
        <w:fldChar w:fldCharType="end"/>
      </w:r>
      <w:r w:rsidR="00BA47E2" w:rsidRPr="002A148C">
        <w:rPr>
          <w:noProof/>
          <w:lang w:val="de-DE"/>
        </w:rPr>
        <w:t xml:space="preserve"> </w:t>
      </w:r>
      <w:r w:rsidR="00492DE0">
        <w:rPr>
          <w:noProof/>
          <w:lang w:val="de-DE"/>
        </w:rPr>
        <w:t>Kopieren der relevanten Dateien auf das Board</w:t>
      </w:r>
    </w:p>
    <w:p w14:paraId="42DBC5F4" w14:textId="77777777" w:rsidR="00BA47E2" w:rsidRPr="002A148C" w:rsidRDefault="00BA47E2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  <w:lang w:val="de-DE"/>
        </w:rPr>
      </w:pPr>
      <w:r w:rsidRPr="002A148C">
        <w:rPr>
          <w:noProof/>
          <w:lang w:val="de-DE"/>
        </w:rPr>
        <w:br w:type="page"/>
      </w:r>
    </w:p>
    <w:p w14:paraId="0445F09E" w14:textId="6E9A572E" w:rsidR="00AC2303" w:rsidRPr="002A148C" w:rsidRDefault="00573370" w:rsidP="00AC2303">
      <w:pPr>
        <w:pStyle w:val="Heading1"/>
        <w:rPr>
          <w:noProof/>
          <w:lang w:val="de-DE"/>
        </w:rPr>
      </w:pPr>
      <w:bookmarkStart w:id="8" w:name="_Toc486444694"/>
      <w:r>
        <w:rPr>
          <w:noProof/>
          <w:lang w:val="de-DE"/>
        </w:rPr>
        <w:lastRenderedPageBreak/>
        <w:t>Ausführung</w:t>
      </w:r>
      <w:bookmarkEnd w:id="8"/>
    </w:p>
    <w:p w14:paraId="0A2CA21C" w14:textId="5548E776" w:rsidR="00483019" w:rsidRPr="00573370" w:rsidRDefault="00573370" w:rsidP="00AC2303">
      <w:pPr>
        <w:pStyle w:val="ListParagraph"/>
        <w:numPr>
          <w:ilvl w:val="0"/>
          <w:numId w:val="30"/>
        </w:numPr>
        <w:rPr>
          <w:i/>
          <w:noProof/>
          <w:lang w:val="de-DE"/>
        </w:rPr>
      </w:pPr>
      <w:r w:rsidRPr="00573370">
        <w:rPr>
          <w:noProof/>
          <w:lang w:val="de-DE"/>
        </w:rPr>
        <w:t xml:space="preserve">Machen Sie </w:t>
      </w:r>
      <w:r w:rsidR="00AC2303" w:rsidRPr="00573370">
        <w:rPr>
          <w:noProof/>
          <w:lang w:val="de-DE"/>
        </w:rPr>
        <w:t xml:space="preserve">boardtest_host </w:t>
      </w:r>
      <w:r w:rsidRPr="00573370">
        <w:rPr>
          <w:noProof/>
          <w:lang w:val="de-DE"/>
        </w:rPr>
        <w:t>ausführb</w:t>
      </w:r>
      <w:r>
        <w:rPr>
          <w:noProof/>
          <w:lang w:val="de-DE"/>
        </w:rPr>
        <w:t>ar</w:t>
      </w:r>
      <w:r w:rsidR="00AC2303" w:rsidRPr="00573370">
        <w:rPr>
          <w:noProof/>
          <w:lang w:val="de-DE"/>
        </w:rPr>
        <w:t xml:space="preserve">: </w:t>
      </w:r>
      <w:r w:rsidR="00AC2303" w:rsidRPr="00573370">
        <w:rPr>
          <w:i/>
          <w:noProof/>
          <w:lang w:val="de-DE"/>
        </w:rPr>
        <w:t>chmod +x ./boardtest_host</w:t>
      </w:r>
    </w:p>
    <w:p w14:paraId="6D53D54D" w14:textId="7B4249F9" w:rsidR="00AC2303" w:rsidRPr="00573370" w:rsidRDefault="00573370" w:rsidP="00AC2303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573370">
        <w:rPr>
          <w:noProof/>
          <w:lang w:val="de-DE"/>
        </w:rPr>
        <w:t xml:space="preserve">Bereiten Sie die </w:t>
      </w:r>
      <w:r w:rsidR="00AC2303" w:rsidRPr="00573370">
        <w:rPr>
          <w:noProof/>
          <w:lang w:val="de-DE"/>
        </w:rPr>
        <w:t xml:space="preserve">OpenCL </w:t>
      </w:r>
      <w:r w:rsidRPr="00573370">
        <w:rPr>
          <w:noProof/>
          <w:lang w:val="de-DE"/>
        </w:rPr>
        <w:t>Umge</w:t>
      </w:r>
      <w:r>
        <w:rPr>
          <w:noProof/>
          <w:lang w:val="de-DE"/>
        </w:rPr>
        <w:t>bung vor</w:t>
      </w:r>
      <w:r w:rsidR="00AC2303" w:rsidRPr="00573370">
        <w:rPr>
          <w:i/>
          <w:noProof/>
          <w:lang w:val="de-DE"/>
        </w:rPr>
        <w:t>: source ./init_opencl.sh</w:t>
      </w:r>
    </w:p>
    <w:p w14:paraId="442ACF9A" w14:textId="59C27E58" w:rsidR="00AC2303" w:rsidRPr="00573370" w:rsidRDefault="00573370" w:rsidP="00AC2303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573370">
        <w:rPr>
          <w:noProof/>
          <w:lang w:val="de-DE"/>
        </w:rPr>
        <w:t>Programmieren Sie das Ger</w:t>
      </w:r>
      <w:r>
        <w:rPr>
          <w:noProof/>
          <w:lang w:val="de-DE"/>
        </w:rPr>
        <w:t>ät</w:t>
      </w:r>
      <w:r w:rsidR="00AC2303" w:rsidRPr="00573370">
        <w:rPr>
          <w:noProof/>
          <w:lang w:val="de-DE"/>
        </w:rPr>
        <w:t xml:space="preserve">: </w:t>
      </w:r>
      <w:r w:rsidR="00AC2303" w:rsidRPr="00573370">
        <w:rPr>
          <w:i/>
          <w:noProof/>
          <w:lang w:val="de-DE"/>
        </w:rPr>
        <w:t>aocl program /dev/acl0 boardtest.aocx</w:t>
      </w:r>
    </w:p>
    <w:p w14:paraId="396B1EB0" w14:textId="66042C03" w:rsidR="007C3C48" w:rsidRPr="00573370" w:rsidRDefault="00573370" w:rsidP="007C3C48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573370">
        <w:rPr>
          <w:noProof/>
          <w:lang w:val="de-DE"/>
        </w:rPr>
        <w:t>Führen Sie die</w:t>
      </w:r>
      <w:r>
        <w:rPr>
          <w:noProof/>
          <w:lang w:val="de-DE"/>
        </w:rPr>
        <w:t xml:space="preserve"> OpenCL Hostanwendung aus</w:t>
      </w:r>
      <w:r w:rsidR="00AC2303" w:rsidRPr="00573370">
        <w:rPr>
          <w:noProof/>
          <w:lang w:val="de-DE"/>
        </w:rPr>
        <w:t xml:space="preserve">: </w:t>
      </w:r>
      <w:r w:rsidR="00AC2303" w:rsidRPr="00573370">
        <w:rPr>
          <w:i/>
          <w:noProof/>
          <w:lang w:val="de-DE"/>
        </w:rPr>
        <w:t>./boardtest_host</w:t>
      </w:r>
    </w:p>
    <w:p w14:paraId="5D851450" w14:textId="77777777" w:rsidR="00BA47E2" w:rsidRPr="00573370" w:rsidRDefault="007C3C48" w:rsidP="00BA47E2">
      <w:pPr>
        <w:keepNext/>
        <w:rPr>
          <w:noProof/>
        </w:rPr>
      </w:pPr>
      <w:r w:rsidRPr="002A148C">
        <w:rPr>
          <w:noProof/>
          <w:lang w:val="de-DE"/>
        </w:rPr>
        <w:drawing>
          <wp:inline distT="0" distB="0" distL="0" distR="0" wp14:anchorId="09CEE440" wp14:editId="61171FC6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C0" w14:textId="6FD90C45" w:rsidR="00BA47E2" w:rsidRPr="00573370" w:rsidRDefault="008221E4" w:rsidP="00BA47E2">
      <w:pPr>
        <w:pStyle w:val="Caption"/>
        <w:rPr>
          <w:noProof/>
          <w:lang w:val="de-DE"/>
        </w:rPr>
      </w:pPr>
      <w:r>
        <w:rPr>
          <w:noProof/>
          <w:lang w:val="de-DE"/>
        </w:rPr>
        <w:t>Abbildung</w:t>
      </w:r>
      <w:r w:rsidRPr="002A148C">
        <w:rPr>
          <w:noProof/>
          <w:lang w:val="de-DE"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573370">
        <w:rPr>
          <w:noProof/>
          <w:lang w:val="de-DE"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  <w:lang w:val="de-DE"/>
        </w:rPr>
        <w:t>5</w:t>
      </w:r>
      <w:r w:rsidR="00BB7D65" w:rsidRPr="002A148C">
        <w:rPr>
          <w:noProof/>
          <w:lang w:val="de-DE"/>
        </w:rPr>
        <w:fldChar w:fldCharType="end"/>
      </w:r>
      <w:r w:rsidR="00BA47E2" w:rsidRPr="00573370">
        <w:rPr>
          <w:noProof/>
          <w:lang w:val="de-DE"/>
        </w:rPr>
        <w:t xml:space="preserve"> </w:t>
      </w:r>
      <w:r w:rsidR="00573370" w:rsidRPr="00573370">
        <w:rPr>
          <w:noProof/>
          <w:lang w:val="de-DE"/>
        </w:rPr>
        <w:t xml:space="preserve">Schritte vor der </w:t>
      </w:r>
      <w:r w:rsidR="00573370">
        <w:rPr>
          <w:noProof/>
          <w:lang w:val="de-DE"/>
        </w:rPr>
        <w:t>A</w:t>
      </w:r>
      <w:r w:rsidR="00573370" w:rsidRPr="00573370">
        <w:rPr>
          <w:noProof/>
          <w:lang w:val="de-DE"/>
        </w:rPr>
        <w:t>usführung des OpenCL Programms</w:t>
      </w:r>
      <w:r w:rsidR="00BA47E2" w:rsidRPr="002A148C">
        <w:rPr>
          <w:noProof/>
          <w:lang w:val="de-DE"/>
        </w:rPr>
        <w:drawing>
          <wp:inline distT="0" distB="0" distL="0" distR="0" wp14:anchorId="3DBCEE7F" wp14:editId="141649E4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377" w14:textId="3E73BD0C" w:rsidR="00BA47E2" w:rsidRPr="008221E4" w:rsidRDefault="008221E4" w:rsidP="00710DF2">
      <w:pPr>
        <w:pStyle w:val="Caption"/>
        <w:rPr>
          <w:noProof/>
          <w:lang w:val="de-DE"/>
        </w:rPr>
      </w:pPr>
      <w:r>
        <w:rPr>
          <w:noProof/>
          <w:lang w:val="de-DE"/>
        </w:rPr>
        <w:t>Abbildung</w:t>
      </w:r>
      <w:r w:rsidRPr="002A148C">
        <w:rPr>
          <w:noProof/>
          <w:lang w:val="de-DE"/>
        </w:rPr>
        <w:t xml:space="preserve"> </w:t>
      </w:r>
      <w:r w:rsidR="00BB7D65" w:rsidRPr="002A148C">
        <w:rPr>
          <w:noProof/>
          <w:lang w:val="de-DE"/>
        </w:rPr>
        <w:fldChar w:fldCharType="begin"/>
      </w:r>
      <w:r w:rsidR="00BB7D65" w:rsidRPr="008221E4">
        <w:rPr>
          <w:noProof/>
          <w:lang w:val="de-DE"/>
        </w:rPr>
        <w:instrText xml:space="preserve"> SEQ Figure \* ARABIC </w:instrText>
      </w:r>
      <w:r w:rsidR="00BB7D65" w:rsidRPr="002A148C">
        <w:rPr>
          <w:noProof/>
          <w:lang w:val="de-DE"/>
        </w:rPr>
        <w:fldChar w:fldCharType="separate"/>
      </w:r>
      <w:r w:rsidR="00574CC2">
        <w:rPr>
          <w:noProof/>
          <w:lang w:val="de-DE"/>
        </w:rPr>
        <w:t>6</w:t>
      </w:r>
      <w:r w:rsidR="00BB7D65" w:rsidRPr="002A148C">
        <w:rPr>
          <w:noProof/>
          <w:lang w:val="de-DE"/>
        </w:rPr>
        <w:fldChar w:fldCharType="end"/>
      </w:r>
      <w:r w:rsidR="00BA47E2" w:rsidRPr="008221E4">
        <w:rPr>
          <w:noProof/>
          <w:lang w:val="de-DE"/>
        </w:rPr>
        <w:t xml:space="preserve"> OpenCL </w:t>
      </w:r>
      <w:r w:rsidR="00573370" w:rsidRPr="008221E4">
        <w:rPr>
          <w:noProof/>
          <w:lang w:val="de-DE"/>
        </w:rPr>
        <w:t>Board-Tests erfolgreich</w:t>
      </w:r>
    </w:p>
    <w:p w14:paraId="37E31E1B" w14:textId="28124A9F" w:rsidR="00955C11" w:rsidRPr="008221E4" w:rsidRDefault="00573370" w:rsidP="00955C11">
      <w:pPr>
        <w:pStyle w:val="Heading1"/>
        <w:rPr>
          <w:noProof/>
          <w:lang w:val="de-DE"/>
        </w:rPr>
      </w:pPr>
      <w:bookmarkStart w:id="9" w:name="_Toc486444695"/>
      <w:r w:rsidRPr="008221E4">
        <w:rPr>
          <w:noProof/>
          <w:lang w:val="de-DE"/>
        </w:rPr>
        <w:lastRenderedPageBreak/>
        <w:t>Fazit</w:t>
      </w:r>
      <w:bookmarkEnd w:id="9"/>
    </w:p>
    <w:p w14:paraId="4ACE7442" w14:textId="4CC16AA8" w:rsidR="00955C11" w:rsidRPr="002A148C" w:rsidRDefault="00573370" w:rsidP="00955C11">
      <w:pPr>
        <w:pStyle w:val="ListParagraph"/>
        <w:numPr>
          <w:ilvl w:val="0"/>
          <w:numId w:val="30"/>
        </w:numPr>
        <w:rPr>
          <w:noProof/>
          <w:lang w:val="de-DE"/>
        </w:rPr>
      </w:pPr>
      <w:r>
        <w:rPr>
          <w:noProof/>
          <w:lang w:val="de-DE"/>
        </w:rPr>
        <w:t xml:space="preserve">Mindestens ein System </w:t>
      </w:r>
      <w:r w:rsidR="00955C11" w:rsidRPr="002A148C">
        <w:rPr>
          <w:noProof/>
          <w:lang w:val="de-DE"/>
        </w:rPr>
        <w:t>(</w:t>
      </w:r>
      <w:r>
        <w:rPr>
          <w:noProof/>
          <w:lang w:val="de-DE"/>
        </w:rPr>
        <w:t>von Sergej Zuyev</w:t>
      </w:r>
      <w:r w:rsidR="00955C11" w:rsidRPr="002A148C">
        <w:rPr>
          <w:noProof/>
          <w:lang w:val="de-DE"/>
        </w:rPr>
        <w:t>) is</w:t>
      </w:r>
      <w:r>
        <w:rPr>
          <w:noProof/>
          <w:lang w:val="de-DE"/>
        </w:rPr>
        <w:t>t</w:t>
      </w:r>
      <w:r w:rsidR="00955C11" w:rsidRPr="002A148C">
        <w:rPr>
          <w:noProof/>
          <w:lang w:val="de-DE"/>
        </w:rPr>
        <w:t xml:space="preserve"> </w:t>
      </w:r>
      <w:r>
        <w:rPr>
          <w:noProof/>
          <w:lang w:val="de-DE"/>
        </w:rPr>
        <w:t>richtig konfiguriert</w:t>
      </w:r>
      <w:r w:rsidR="00955C11" w:rsidRPr="002A148C">
        <w:rPr>
          <w:noProof/>
          <w:lang w:val="de-DE"/>
        </w:rPr>
        <w:t>.</w:t>
      </w:r>
    </w:p>
    <w:p w14:paraId="78FECF73" w14:textId="62B635C3" w:rsidR="00955C11" w:rsidRPr="00573370" w:rsidRDefault="00573370" w:rsidP="00955C11">
      <w:pPr>
        <w:pStyle w:val="ListParagraph"/>
        <w:numPr>
          <w:ilvl w:val="0"/>
          <w:numId w:val="30"/>
        </w:numPr>
        <w:rPr>
          <w:noProof/>
          <w:lang w:val="de-DE"/>
        </w:rPr>
      </w:pPr>
      <w:r w:rsidRPr="00573370">
        <w:rPr>
          <w:noProof/>
          <w:lang w:val="de-DE"/>
        </w:rPr>
        <w:t>Wir können</w:t>
      </w:r>
      <w:r w:rsidR="00955C11" w:rsidRPr="00573370">
        <w:rPr>
          <w:noProof/>
          <w:lang w:val="de-DE"/>
        </w:rPr>
        <w:t xml:space="preserve"> OpenCL </w:t>
      </w:r>
      <w:r w:rsidRPr="00573370">
        <w:rPr>
          <w:noProof/>
          <w:lang w:val="de-DE"/>
        </w:rPr>
        <w:t xml:space="preserve">Programme auf dem zur Verfügung gestelltem </w:t>
      </w:r>
      <w:r w:rsidR="00955C11" w:rsidRPr="00573370">
        <w:rPr>
          <w:noProof/>
          <w:lang w:val="de-DE"/>
        </w:rPr>
        <w:t>DE1-SoC</w:t>
      </w:r>
      <w:r w:rsidRPr="00573370">
        <w:rPr>
          <w:noProof/>
          <w:lang w:val="de-DE"/>
        </w:rPr>
        <w:t xml:space="preserve"> bereitstellen und ausführen</w:t>
      </w:r>
    </w:p>
    <w:p w14:paraId="6B17266B" w14:textId="5AC65463" w:rsidR="00955C11" w:rsidRPr="002A148C" w:rsidRDefault="00573370" w:rsidP="00573370">
      <w:pPr>
        <w:pStyle w:val="ListParagraph"/>
        <w:numPr>
          <w:ilvl w:val="0"/>
          <w:numId w:val="30"/>
        </w:numPr>
        <w:rPr>
          <w:noProof/>
          <w:lang w:val="de-DE"/>
        </w:rPr>
      </w:pPr>
      <w:r>
        <w:rPr>
          <w:noProof/>
          <w:lang w:val="de-DE"/>
        </w:rPr>
        <w:t>Wir können dieses Wissen für unsere eigene LBP-Operator Umsetzung nutzen.</w:t>
      </w:r>
      <w:r w:rsidRPr="002A148C">
        <w:rPr>
          <w:noProof/>
          <w:lang w:val="de-DE"/>
        </w:rPr>
        <w:t xml:space="preserve"> </w:t>
      </w:r>
    </w:p>
    <w:sectPr w:rsidR="00955C11" w:rsidRPr="002A148C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ECA5" w14:textId="77777777" w:rsidR="004B3CDC" w:rsidRDefault="004B3CDC" w:rsidP="00855982">
      <w:pPr>
        <w:spacing w:after="0" w:line="240" w:lineRule="auto"/>
      </w:pPr>
      <w:r>
        <w:separator/>
      </w:r>
    </w:p>
  </w:endnote>
  <w:endnote w:type="continuationSeparator" w:id="0">
    <w:p w14:paraId="0A030102" w14:textId="77777777" w:rsidR="004B3CDC" w:rsidRDefault="004B3CD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B244F" w14:textId="6A516F37" w:rsidR="00155BD4" w:rsidRDefault="00155B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C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36B63" w14:textId="77777777" w:rsidR="004B3CDC" w:rsidRDefault="004B3CDC" w:rsidP="00855982">
      <w:pPr>
        <w:spacing w:after="0" w:line="240" w:lineRule="auto"/>
      </w:pPr>
      <w:r>
        <w:separator/>
      </w:r>
    </w:p>
  </w:footnote>
  <w:footnote w:type="continuationSeparator" w:id="0">
    <w:p w14:paraId="419A8AD9" w14:textId="77777777" w:rsidR="004B3CDC" w:rsidRDefault="004B3CDC" w:rsidP="00855982">
      <w:pPr>
        <w:spacing w:after="0" w:line="240" w:lineRule="auto"/>
      </w:pPr>
      <w:r>
        <w:continuationSeparator/>
      </w:r>
    </w:p>
  </w:footnote>
  <w:footnote w:id="1">
    <w:p w14:paraId="47D2D6A4" w14:textId="596730CA" w:rsidR="00155BD4" w:rsidRPr="002A148C" w:rsidRDefault="00155BD4">
      <w:pPr>
        <w:pStyle w:val="FootnoteText"/>
        <w:rPr>
          <w:lang w:val="de-DE"/>
        </w:rPr>
      </w:pPr>
      <w:r w:rsidRPr="002A148C">
        <w:rPr>
          <w:rStyle w:val="FootnoteReference"/>
          <w:lang w:val="de-DE"/>
        </w:rPr>
        <w:footnoteRef/>
      </w:r>
      <w:r w:rsidRPr="002A148C">
        <w:rPr>
          <w:lang w:val="de-DE"/>
        </w:rPr>
        <w:t xml:space="preserve"> Systemweite Umgebungsvariablen funktionieren nicht ohne Altera Quartus’ eigene Variablen anpassen</w:t>
      </w:r>
      <w:r w:rsidR="008221E4">
        <w:rPr>
          <w:lang w:val="de-DE"/>
        </w:rPr>
        <w:t xml:space="preserve"> zu müssen</w:t>
      </w:r>
    </w:p>
  </w:footnote>
  <w:footnote w:id="2">
    <w:p w14:paraId="7E812CB0" w14:textId="655FEC31" w:rsidR="00155BD4" w:rsidRPr="00155BD4" w:rsidRDefault="00155BD4">
      <w:pPr>
        <w:pStyle w:val="FootnoteText"/>
        <w:rPr>
          <w:lang w:val="de-DE"/>
        </w:rPr>
      </w:pPr>
      <w:r w:rsidRPr="002A148C">
        <w:rPr>
          <w:rStyle w:val="FootnoteReference"/>
          <w:lang w:val="de-DE"/>
        </w:rPr>
        <w:footnoteRef/>
      </w:r>
      <w:r w:rsidRPr="00155BD4">
        <w:rPr>
          <w:lang w:val="de-DE"/>
        </w:rPr>
        <w:t xml:space="preserve"> POSIX Emulationsschicht + Werkzeuge für</w:t>
      </w:r>
      <w:r>
        <w:rPr>
          <w:lang w:val="de-DE"/>
        </w:rPr>
        <w:t xml:space="preserve"> W</w:t>
      </w:r>
      <w:r w:rsidRPr="00155BD4">
        <w:rPr>
          <w:lang w:val="de-DE"/>
        </w:rPr>
        <w:t>indows, https://www.cygwin.com/</w:t>
      </w:r>
    </w:p>
  </w:footnote>
  <w:footnote w:id="3">
    <w:p w14:paraId="3C9C5758" w14:textId="0460CE7B" w:rsidR="00155BD4" w:rsidRPr="00155BD4" w:rsidRDefault="00155BD4">
      <w:pPr>
        <w:pStyle w:val="FootnoteText"/>
        <w:rPr>
          <w:lang w:val="de-DE"/>
        </w:rPr>
      </w:pPr>
      <w:r w:rsidRPr="002A148C">
        <w:rPr>
          <w:rStyle w:val="FootnoteReference"/>
          <w:lang w:val="de-DE"/>
        </w:rPr>
        <w:footnoteRef/>
      </w:r>
      <w:r w:rsidRPr="00155BD4">
        <w:rPr>
          <w:lang w:val="de-DE"/>
        </w:rPr>
        <w:t xml:space="preserve"> Um auf einen Host-Pfad über die </w:t>
      </w:r>
      <w:proofErr w:type="spellStart"/>
      <w:r w:rsidRPr="00155BD4">
        <w:rPr>
          <w:lang w:val="de-DE"/>
        </w:rPr>
        <w:t>Cygwin</w:t>
      </w:r>
      <w:proofErr w:type="spellEnd"/>
      <w:r w:rsidRPr="00155BD4">
        <w:rPr>
          <w:lang w:val="de-DE"/>
        </w:rPr>
        <w:t>-Shell zuzugreifen, wir</w:t>
      </w:r>
      <w:r>
        <w:rPr>
          <w:lang w:val="de-DE"/>
        </w:rPr>
        <w:t xml:space="preserve">d das </w:t>
      </w:r>
      <w:r w:rsidRPr="00155BD4">
        <w:rPr>
          <w:lang w:val="de-DE"/>
        </w:rPr>
        <w:t>/</w:t>
      </w:r>
      <w:proofErr w:type="spellStart"/>
      <w:r w:rsidRPr="00155BD4">
        <w:rPr>
          <w:lang w:val="de-DE"/>
        </w:rPr>
        <w:t>cygdrive</w:t>
      </w:r>
      <w:proofErr w:type="spellEnd"/>
      <w:r w:rsidRPr="00155BD4">
        <w:rPr>
          <w:lang w:val="de-DE"/>
        </w:rPr>
        <w:t xml:space="preserve"> “</w:t>
      </w:r>
      <w:proofErr w:type="spellStart"/>
      <w:r w:rsidRPr="00155BD4">
        <w:rPr>
          <w:lang w:val="de-DE"/>
        </w:rPr>
        <w:t>prefix</w:t>
      </w:r>
      <w:proofErr w:type="spellEnd"/>
      <w:r w:rsidRPr="00155BD4">
        <w:rPr>
          <w:lang w:val="de-DE"/>
        </w:rPr>
        <w:t xml:space="preserve">” </w:t>
      </w:r>
      <w:r>
        <w:rPr>
          <w:lang w:val="de-DE"/>
        </w:rPr>
        <w:t xml:space="preserve">benötigt </w:t>
      </w:r>
      <w:r w:rsidRPr="00155BD4">
        <w:rPr>
          <w:lang w:val="de-DE"/>
        </w:rPr>
        <w:t>(</w:t>
      </w:r>
      <w:r>
        <w:rPr>
          <w:lang w:val="de-DE"/>
        </w:rPr>
        <w:t>Einhängepunkt</w:t>
      </w:r>
      <w:r w:rsidRPr="00155BD4">
        <w:rPr>
          <w:lang w:val="de-DE"/>
        </w:rPr>
        <w:t>)</w:t>
      </w:r>
    </w:p>
  </w:footnote>
  <w:footnote w:id="4">
    <w:p w14:paraId="54CFAB1A" w14:textId="77777777" w:rsidR="00155BD4" w:rsidRPr="002A148C" w:rsidRDefault="00155BD4">
      <w:pPr>
        <w:pStyle w:val="FootnoteText"/>
        <w:rPr>
          <w:lang w:val="de-DE"/>
        </w:rPr>
      </w:pPr>
      <w:r w:rsidRPr="002A148C">
        <w:rPr>
          <w:rStyle w:val="FootnoteReference"/>
          <w:lang w:val="de-DE"/>
        </w:rPr>
        <w:footnoteRef/>
      </w:r>
      <w:r w:rsidRPr="002A148C">
        <w:rPr>
          <w:lang w:val="de-DE"/>
        </w:rPr>
        <w:t xml:space="preserve"> Secure Shell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E69EF"/>
    <w:multiLevelType w:val="hybridMultilevel"/>
    <w:tmpl w:val="4D7A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00AD"/>
    <w:multiLevelType w:val="hybridMultilevel"/>
    <w:tmpl w:val="C57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86E76"/>
    <w:multiLevelType w:val="hybridMultilevel"/>
    <w:tmpl w:val="67D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9269C"/>
    <w:multiLevelType w:val="hybridMultilevel"/>
    <w:tmpl w:val="A02ADB44"/>
    <w:lvl w:ilvl="0" w:tplc="19F65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7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DA"/>
    <w:rsid w:val="00017412"/>
    <w:rsid w:val="00155BD4"/>
    <w:rsid w:val="001D4362"/>
    <w:rsid w:val="002A148C"/>
    <w:rsid w:val="002A75F6"/>
    <w:rsid w:val="002D26DA"/>
    <w:rsid w:val="003A40E6"/>
    <w:rsid w:val="00483019"/>
    <w:rsid w:val="00492DE0"/>
    <w:rsid w:val="004B0266"/>
    <w:rsid w:val="004B3CDC"/>
    <w:rsid w:val="004D6990"/>
    <w:rsid w:val="00573370"/>
    <w:rsid w:val="00574CC2"/>
    <w:rsid w:val="00621EE7"/>
    <w:rsid w:val="006D2C29"/>
    <w:rsid w:val="00710DF2"/>
    <w:rsid w:val="007833A7"/>
    <w:rsid w:val="007C3C48"/>
    <w:rsid w:val="008074B4"/>
    <w:rsid w:val="008221E4"/>
    <w:rsid w:val="00855982"/>
    <w:rsid w:val="00955C11"/>
    <w:rsid w:val="00983E14"/>
    <w:rsid w:val="00A10484"/>
    <w:rsid w:val="00A1223F"/>
    <w:rsid w:val="00A24E96"/>
    <w:rsid w:val="00A62F66"/>
    <w:rsid w:val="00A63789"/>
    <w:rsid w:val="00AC2303"/>
    <w:rsid w:val="00BA47E2"/>
    <w:rsid w:val="00BB7D65"/>
    <w:rsid w:val="00E17E5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6534"/>
  <w15:chartTrackingRefBased/>
  <w15:docId w15:val="{21BD10AB-4D0E-465C-8106-49E0E5E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D26D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C3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74B4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2A7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root@192.168.0.123:/home/roo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192.168.0.123:/home/r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_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93F6F94-F33F-4A69-8239-D4D90339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62</TotalTime>
  <Pages>8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 Zuyev</dc:creator>
  <cp:lastModifiedBy>Sergej Zuyev</cp:lastModifiedBy>
  <cp:revision>7</cp:revision>
  <cp:lastPrinted>2017-06-28T18:25:00Z</cp:lastPrinted>
  <dcterms:created xsi:type="dcterms:W3CDTF">2017-06-28T17:24:00Z</dcterms:created>
  <dcterms:modified xsi:type="dcterms:W3CDTF">2017-06-28T18:28:00Z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