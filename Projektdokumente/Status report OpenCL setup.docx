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1F8B55" w14:textId="597E8839" w:rsidR="002A75F6" w:rsidRDefault="008074B4">
      <w:pPr>
        <w:pStyle w:val="Title"/>
      </w:pPr>
      <w:r>
        <w:t>Status report OpenCL setup</w:t>
      </w:r>
      <w:r w:rsidR="002D26DA">
        <w:t>, board test</w:t>
      </w:r>
    </w:p>
    <w:p w14:paraId="51812EC2" w14:textId="56E15BEE" w:rsidR="002A75F6" w:rsidRDefault="002A75F6">
      <w:pPr>
        <w:rPr>
          <w:rFonts w:asciiTheme="majorHAnsi" w:eastAsiaTheme="majorEastAsia" w:hAnsiTheme="majorHAnsi" w:cstheme="majorBidi"/>
          <w:sz w:val="56"/>
          <w:szCs w:val="56"/>
        </w:rPr>
      </w:pPr>
    </w:p>
    <w:sdt>
      <w:sdtPr>
        <w:id w:val="137805366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sdtEndPr>
      <w:sdtContent>
        <w:p w14:paraId="63EBA22A" w14:textId="7E65F919" w:rsidR="002A75F6" w:rsidRDefault="002A75F6">
          <w:pPr>
            <w:pStyle w:val="TOCHeading"/>
          </w:pPr>
          <w:r>
            <w:t>Contents</w:t>
          </w:r>
        </w:p>
        <w:p w14:paraId="2DB5D39A" w14:textId="3F552A36" w:rsidR="00621EE7" w:rsidRDefault="002A75F6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105617" w:history="1">
            <w:r w:rsidR="00621EE7" w:rsidRPr="00717F9F">
              <w:rPr>
                <w:rStyle w:val="Hyperlink"/>
                <w:noProof/>
              </w:rPr>
              <w:t>Platform</w:t>
            </w:r>
            <w:r w:rsidR="00621EE7">
              <w:rPr>
                <w:noProof/>
                <w:webHidden/>
              </w:rPr>
              <w:tab/>
            </w:r>
            <w:r w:rsidR="00621EE7">
              <w:rPr>
                <w:noProof/>
                <w:webHidden/>
              </w:rPr>
              <w:fldChar w:fldCharType="begin"/>
            </w:r>
            <w:r w:rsidR="00621EE7">
              <w:rPr>
                <w:noProof/>
                <w:webHidden/>
              </w:rPr>
              <w:instrText xml:space="preserve"> PAGEREF _Toc486105617 \h </w:instrText>
            </w:r>
            <w:r w:rsidR="00621EE7">
              <w:rPr>
                <w:noProof/>
                <w:webHidden/>
              </w:rPr>
            </w:r>
            <w:r w:rsidR="00621EE7">
              <w:rPr>
                <w:noProof/>
                <w:webHidden/>
              </w:rPr>
              <w:fldChar w:fldCharType="separate"/>
            </w:r>
            <w:r w:rsidR="00621EE7">
              <w:rPr>
                <w:noProof/>
                <w:webHidden/>
              </w:rPr>
              <w:t>2</w:t>
            </w:r>
            <w:r w:rsidR="00621EE7">
              <w:rPr>
                <w:noProof/>
                <w:webHidden/>
              </w:rPr>
              <w:fldChar w:fldCharType="end"/>
            </w:r>
          </w:hyperlink>
        </w:p>
        <w:p w14:paraId="3383843A" w14:textId="4153603A" w:rsidR="00621EE7" w:rsidRDefault="00621EE7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6105618" w:history="1">
            <w:r w:rsidRPr="00717F9F">
              <w:rPr>
                <w:rStyle w:val="Hyperlink"/>
                <w:noProof/>
              </w:rPr>
              <w:t>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_Toc486105618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47145" w14:textId="459919D6" w:rsidR="00621EE7" w:rsidRDefault="00621EE7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6105619" w:history="1">
            <w:r w:rsidRPr="00717F9F">
              <w:rPr>
                <w:rStyle w:val="Hyperlink"/>
                <w:noProof/>
              </w:rPr>
              <w:t>Quartus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_Toc486105619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A59DB" w14:textId="41D3F1BA" w:rsidR="00621EE7" w:rsidRDefault="00621EE7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6105620" w:history="1">
            <w:r w:rsidRPr="00717F9F">
              <w:rPr>
                <w:rStyle w:val="Hyperlink"/>
                <w:noProof/>
              </w:rPr>
              <w:t>Prequisites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_Toc486105620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5EEB7" w14:textId="7ECA3311" w:rsidR="00621EE7" w:rsidRDefault="00621EE7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6105621" w:history="1">
            <w:r w:rsidRPr="00717F9F">
              <w:rPr>
                <w:rStyle w:val="Hyperlink"/>
                <w:noProof/>
              </w:rPr>
              <w:t>Compilation (board test)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_Toc486105621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3B93F" w14:textId="7B838351" w:rsidR="00621EE7" w:rsidRDefault="00621EE7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6105622" w:history="1">
            <w:r w:rsidRPr="00717F9F">
              <w:rPr>
                <w:rStyle w:val="Hyperlink"/>
                <w:noProof/>
              </w:rPr>
              <w:t>Board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_Toc486105622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68CC3" w14:textId="560E65D9" w:rsidR="00621EE7" w:rsidRDefault="00621EE7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6105623" w:history="1">
            <w:r w:rsidRPr="00717F9F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_Toc486105623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2FDBD" w14:textId="56339575" w:rsidR="00621EE7" w:rsidRDefault="00621EE7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6105624" w:history="1">
            <w:r w:rsidRPr="00717F9F">
              <w:rPr>
                <w:rStyle w:val="Hyperlink"/>
                <w:noProof/>
              </w:rPr>
              <w:t>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_Toc486105624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D20E3" w14:textId="72EE279E" w:rsidR="00621EE7" w:rsidRDefault="00621EE7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86105625" w:history="1">
            <w:r w:rsidRPr="00717F9F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_Toc486105625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90F5B" w14:textId="165DF612" w:rsidR="002A75F6" w:rsidRDefault="002A75F6">
          <w:r>
            <w:rPr>
              <w:b/>
              <w:bCs/>
              <w:noProof/>
            </w:rPr>
            <w:fldChar w:fldCharType="end"/>
          </w:r>
        </w:p>
      </w:sdtContent>
    </w:sdt>
    <w:p w14:paraId="663CD8FB" w14:textId="10B6D7CB" w:rsidR="002A75F6" w:rsidRDefault="002A75F6">
      <w:pPr>
        <w:rPr>
          <w:rFonts w:asciiTheme="majorHAnsi" w:eastAsiaTheme="majorEastAsia" w:hAnsiTheme="majorHAnsi" w:cstheme="majorBidi"/>
          <w:sz w:val="56"/>
          <w:szCs w:val="56"/>
        </w:rPr>
      </w:pPr>
    </w:p>
    <w:p w14:paraId="36864E81" w14:textId="77777777" w:rsidR="00A10484" w:rsidRDefault="00A10484">
      <w:pPr>
        <w:pStyle w:val="Title"/>
      </w:pPr>
    </w:p>
    <w:p w14:paraId="4C55CDA4" w14:textId="77777777" w:rsidR="002A75F6" w:rsidRDefault="002A75F6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  <w:r>
        <w:br w:type="page"/>
      </w:r>
    </w:p>
    <w:p w14:paraId="1930E4F1" w14:textId="1E1FFDBC" w:rsidR="00855982" w:rsidRPr="00855982" w:rsidRDefault="00A62F66" w:rsidP="00855982">
      <w:pPr>
        <w:pStyle w:val="Heading1"/>
      </w:pPr>
      <w:bookmarkStart w:id="0" w:name="_Toc486105617"/>
      <w:r>
        <w:lastRenderedPageBreak/>
        <w:t>Platform</w:t>
      </w:r>
      <w:bookmarkEnd w:id="0"/>
    </w:p>
    <w:p w14:paraId="03CBB9B6" w14:textId="77777777" w:rsidR="00A62F66" w:rsidRDefault="00483019" w:rsidP="00A62F66">
      <w:pPr>
        <w:pStyle w:val="Heading2"/>
      </w:pPr>
      <w:bookmarkStart w:id="1" w:name="_Toc486105618"/>
      <w:r>
        <w:t>S</w:t>
      </w:r>
      <w:r w:rsidR="00A62F66">
        <w:t>ystem</w:t>
      </w:r>
      <w:bookmarkEnd w:id="1"/>
    </w:p>
    <w:p w14:paraId="39A02B86" w14:textId="77777777" w:rsidR="002D26DA" w:rsidRDefault="002D26DA" w:rsidP="002D26DA">
      <w:pPr>
        <w:pStyle w:val="ListParagraph"/>
        <w:numPr>
          <w:ilvl w:val="0"/>
          <w:numId w:val="30"/>
        </w:numPr>
      </w:pPr>
      <w:r>
        <w:t>Core i7 6500u, 8GB RAM</w:t>
      </w:r>
    </w:p>
    <w:p w14:paraId="50B27431" w14:textId="77777777" w:rsidR="00855982" w:rsidRDefault="002D26DA" w:rsidP="002D26DA">
      <w:pPr>
        <w:pStyle w:val="ListParagraph"/>
        <w:numPr>
          <w:ilvl w:val="0"/>
          <w:numId w:val="30"/>
        </w:numPr>
      </w:pPr>
      <w:r>
        <w:t>Windows 10</w:t>
      </w:r>
      <w:r w:rsidR="00A62F66">
        <w:t xml:space="preserve"> Pro</w:t>
      </w:r>
      <w:r>
        <w:t xml:space="preserve"> x64</w:t>
      </w:r>
    </w:p>
    <w:p w14:paraId="692064B3" w14:textId="77777777" w:rsidR="002D26DA" w:rsidRDefault="002D26DA" w:rsidP="002D26DA">
      <w:pPr>
        <w:pStyle w:val="ListParagraph"/>
        <w:numPr>
          <w:ilvl w:val="0"/>
          <w:numId w:val="30"/>
        </w:numPr>
      </w:pPr>
      <w:r>
        <w:t>Windows Subsystem for Linux</w:t>
      </w:r>
    </w:p>
    <w:p w14:paraId="1AC40C42" w14:textId="77777777" w:rsidR="002D26DA" w:rsidRDefault="002D26DA" w:rsidP="002D26DA">
      <w:pPr>
        <w:pStyle w:val="ListParagraph"/>
        <w:numPr>
          <w:ilvl w:val="0"/>
          <w:numId w:val="30"/>
        </w:numPr>
      </w:pPr>
      <w:proofErr w:type="spellStart"/>
      <w:r>
        <w:t>PuTTY</w:t>
      </w:r>
      <w:proofErr w:type="spellEnd"/>
    </w:p>
    <w:p w14:paraId="6E1702A9" w14:textId="77777777" w:rsidR="002D26DA" w:rsidRDefault="002D26DA" w:rsidP="00A62F66">
      <w:pPr>
        <w:pStyle w:val="Heading2"/>
      </w:pPr>
      <w:bookmarkStart w:id="2" w:name="_Toc486105619"/>
      <w:r>
        <w:t>Quartus stack</w:t>
      </w:r>
      <w:bookmarkEnd w:id="2"/>
    </w:p>
    <w:p w14:paraId="03CE0090" w14:textId="77777777" w:rsidR="002D26DA" w:rsidRDefault="002D26DA" w:rsidP="002D26DA">
      <w:pPr>
        <w:pStyle w:val="ListParagraph"/>
        <w:numPr>
          <w:ilvl w:val="0"/>
          <w:numId w:val="30"/>
        </w:numPr>
      </w:pPr>
      <w:r>
        <w:t>Quartus 2 14.1.0.186</w:t>
      </w:r>
    </w:p>
    <w:p w14:paraId="10F84ED6" w14:textId="77777777" w:rsidR="00A62F66" w:rsidRDefault="00A62F66" w:rsidP="002D26DA">
      <w:pPr>
        <w:pStyle w:val="ListParagraph"/>
        <w:numPr>
          <w:ilvl w:val="0"/>
          <w:numId w:val="30"/>
        </w:numPr>
      </w:pPr>
      <w:r>
        <w:t>AOCL 14.1.0.186</w:t>
      </w:r>
    </w:p>
    <w:p w14:paraId="20F515E6" w14:textId="77777777" w:rsidR="00A62F66" w:rsidRDefault="00A62F66" w:rsidP="002D26DA">
      <w:pPr>
        <w:pStyle w:val="ListParagraph"/>
        <w:numPr>
          <w:ilvl w:val="0"/>
          <w:numId w:val="30"/>
        </w:numPr>
      </w:pPr>
      <w:r>
        <w:t>SoC EDS 14.1.0.186</w:t>
      </w:r>
    </w:p>
    <w:p w14:paraId="788E439B" w14:textId="77777777" w:rsidR="00621EE7" w:rsidRDefault="00621EE7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  <w:r>
        <w:br w:type="page"/>
      </w:r>
    </w:p>
    <w:p w14:paraId="7555EE32" w14:textId="643FA448" w:rsidR="00A62F66" w:rsidRDefault="00A62F66" w:rsidP="00A62F66">
      <w:pPr>
        <w:pStyle w:val="Heading1"/>
      </w:pPr>
      <w:bookmarkStart w:id="3" w:name="_Toc486105620"/>
      <w:proofErr w:type="spellStart"/>
      <w:r>
        <w:lastRenderedPageBreak/>
        <w:t>Prequisites</w:t>
      </w:r>
      <w:bookmarkEnd w:id="3"/>
      <w:proofErr w:type="spellEnd"/>
    </w:p>
    <w:p w14:paraId="7C9FE59A" w14:textId="77777777" w:rsidR="00A62F66" w:rsidRDefault="008074B4" w:rsidP="00A62F66">
      <w:pPr>
        <w:pStyle w:val="ListParagraph"/>
        <w:numPr>
          <w:ilvl w:val="0"/>
          <w:numId w:val="31"/>
        </w:numPr>
      </w:pPr>
      <w:r>
        <w:t>Setup Altera Q</w:t>
      </w:r>
      <w:r w:rsidR="00A62F66">
        <w:t>uartus stack</w:t>
      </w:r>
    </w:p>
    <w:p w14:paraId="1D384573" w14:textId="77777777" w:rsidR="00A62F66" w:rsidRDefault="00A62F66" w:rsidP="00A62F66">
      <w:pPr>
        <w:pStyle w:val="ListParagraph"/>
        <w:numPr>
          <w:ilvl w:val="0"/>
          <w:numId w:val="31"/>
        </w:numPr>
      </w:pPr>
      <w:r>
        <w:t xml:space="preserve">Setup </w:t>
      </w:r>
      <w:r w:rsidRPr="00A62F66">
        <w:rPr>
          <w:u w:val="single"/>
        </w:rPr>
        <w:t>USER</w:t>
      </w:r>
      <w:r w:rsidR="008074B4">
        <w:rPr>
          <w:rStyle w:val="FootnoteReference"/>
          <w:u w:val="single"/>
        </w:rPr>
        <w:footnoteReference w:id="1"/>
      </w:r>
      <w:r>
        <w:t xml:space="preserve"> environment variables</w:t>
      </w:r>
    </w:p>
    <w:p w14:paraId="12CD140A" w14:textId="77777777" w:rsidR="00A62F66" w:rsidRDefault="00A62F66" w:rsidP="00A62F66">
      <w:pPr>
        <w:pStyle w:val="ListParagraph"/>
        <w:numPr>
          <w:ilvl w:val="1"/>
          <w:numId w:val="31"/>
        </w:numPr>
      </w:pPr>
      <w:r>
        <w:t>Altera OpenCL License (Create LM_LICENSE_FILE)</w:t>
      </w:r>
    </w:p>
    <w:p w14:paraId="60866D24" w14:textId="77777777" w:rsidR="00A62F66" w:rsidRDefault="00A62F66" w:rsidP="00A62F66">
      <w:pPr>
        <w:pStyle w:val="ListParagraph"/>
        <w:numPr>
          <w:ilvl w:val="1"/>
          <w:numId w:val="31"/>
        </w:numPr>
      </w:pPr>
      <w:r>
        <w:t>Altera OpenCL binaries (Add to PATH)</w:t>
      </w:r>
    </w:p>
    <w:p w14:paraId="2015F00C" w14:textId="59A93334" w:rsidR="00A62F66" w:rsidRDefault="00A62F66" w:rsidP="00A62F66">
      <w:pPr>
        <w:pStyle w:val="ListParagraph"/>
        <w:numPr>
          <w:ilvl w:val="1"/>
          <w:numId w:val="31"/>
        </w:numPr>
      </w:pPr>
      <w:r>
        <w:t>Altera Board package path (</w:t>
      </w:r>
      <w:r w:rsidRPr="00A62F66">
        <w:t>AOCL_BOARD_PACKAGE_ROOT</w:t>
      </w:r>
      <w:r>
        <w:t>)</w:t>
      </w:r>
    </w:p>
    <w:p w14:paraId="4B1E3984" w14:textId="77777777" w:rsidR="004B0266" w:rsidRDefault="004B0266" w:rsidP="004B0266">
      <w:bookmarkStart w:id="4" w:name="_GoBack"/>
      <w:bookmarkEnd w:id="4"/>
    </w:p>
    <w:p w14:paraId="5D3FBC72" w14:textId="77777777" w:rsidR="00621EE7" w:rsidRDefault="00621EE7" w:rsidP="00621EE7">
      <w:pPr>
        <w:keepNext/>
      </w:pPr>
      <w:r>
        <w:rPr>
          <w:noProof/>
        </w:rPr>
        <w:drawing>
          <wp:inline distT="0" distB="0" distL="0" distR="0" wp14:anchorId="1377BF3D" wp14:editId="26BF2E0F">
            <wp:extent cx="5943600" cy="50793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4810" w14:textId="270CB1DB" w:rsidR="00621EE7" w:rsidRDefault="00621EE7" w:rsidP="00621EE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Environment variables required for Altera OpenCL</w:t>
      </w:r>
    </w:p>
    <w:p w14:paraId="04A6BA67" w14:textId="296D32B9" w:rsidR="00BA47E2" w:rsidRDefault="00BA47E2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  <w:r>
        <w:br w:type="page"/>
      </w:r>
    </w:p>
    <w:p w14:paraId="0B49C42F" w14:textId="77777777" w:rsidR="00A62F66" w:rsidRDefault="00A62F66" w:rsidP="00A62F66">
      <w:pPr>
        <w:pStyle w:val="Heading1"/>
      </w:pPr>
      <w:bookmarkStart w:id="5" w:name="_Toc486105621"/>
      <w:r>
        <w:lastRenderedPageBreak/>
        <w:t>Compilation</w:t>
      </w:r>
      <w:r w:rsidR="00AC2303">
        <w:t xml:space="preserve"> (board test)</w:t>
      </w:r>
      <w:bookmarkEnd w:id="5"/>
    </w:p>
    <w:p w14:paraId="27F7EC7C" w14:textId="77777777" w:rsidR="00A62F66" w:rsidRDefault="00A62F66" w:rsidP="00A62F66">
      <w:pPr>
        <w:pStyle w:val="ListParagraph"/>
        <w:numPr>
          <w:ilvl w:val="0"/>
          <w:numId w:val="32"/>
        </w:numPr>
      </w:pPr>
      <w:r>
        <w:t>Go to “</w:t>
      </w:r>
      <w:r w:rsidRPr="00A62F66">
        <w:t>C:\</w:t>
      </w:r>
      <w:proofErr w:type="spellStart"/>
      <w:r w:rsidRPr="00A62F66">
        <w:t>altera</w:t>
      </w:r>
      <w:proofErr w:type="spellEnd"/>
      <w:r w:rsidRPr="00A62F66">
        <w:t>\14.0\</w:t>
      </w:r>
      <w:proofErr w:type="spellStart"/>
      <w:r w:rsidRPr="00A62F66">
        <w:t>hld</w:t>
      </w:r>
      <w:proofErr w:type="spellEnd"/>
      <w:r w:rsidRPr="00A62F66">
        <w:t>\board\</w:t>
      </w:r>
      <w:proofErr w:type="spellStart"/>
      <w:r w:rsidRPr="00A62F66">
        <w:t>terasic</w:t>
      </w:r>
      <w:proofErr w:type="spellEnd"/>
      <w:r w:rsidRPr="00A62F66">
        <w:t>\de1soc\examples\</w:t>
      </w:r>
      <w:proofErr w:type="spellStart"/>
      <w:r w:rsidRPr="00A62F66">
        <w:t>boardtes</w:t>
      </w:r>
      <w:r>
        <w:t>t</w:t>
      </w:r>
      <w:proofErr w:type="spellEnd"/>
      <w:r>
        <w:t>”</w:t>
      </w:r>
    </w:p>
    <w:p w14:paraId="6D38075E" w14:textId="77777777" w:rsidR="00A62F66" w:rsidRDefault="00A62F66" w:rsidP="00A62F66">
      <w:pPr>
        <w:pStyle w:val="ListParagraph"/>
        <w:numPr>
          <w:ilvl w:val="0"/>
          <w:numId w:val="32"/>
        </w:numPr>
      </w:pPr>
      <w:r>
        <w:t xml:space="preserve">Prompt&gt; </w:t>
      </w:r>
      <w:proofErr w:type="spellStart"/>
      <w:r w:rsidRPr="00A62F66">
        <w:t>aoc</w:t>
      </w:r>
      <w:proofErr w:type="spellEnd"/>
      <w:r w:rsidRPr="00A62F66">
        <w:t xml:space="preserve"> device/boardtest.cl --</w:t>
      </w:r>
      <w:proofErr w:type="spellStart"/>
      <w:r w:rsidRPr="00A62F66">
        <w:t>sw</w:t>
      </w:r>
      <w:proofErr w:type="spellEnd"/>
      <w:r w:rsidRPr="00A62F66">
        <w:t>-</w:t>
      </w:r>
      <w:proofErr w:type="spellStart"/>
      <w:r w:rsidRPr="00A62F66">
        <w:t>dimm</w:t>
      </w:r>
      <w:proofErr w:type="spellEnd"/>
      <w:r w:rsidRPr="00A62F66">
        <w:t>-partition -o bin/</w:t>
      </w:r>
      <w:proofErr w:type="spellStart"/>
      <w:r w:rsidRPr="00A62F66">
        <w:t>boardtest.aocx</w:t>
      </w:r>
      <w:proofErr w:type="spellEnd"/>
    </w:p>
    <w:p w14:paraId="197F9571" w14:textId="77777777" w:rsidR="00A62F66" w:rsidRDefault="00A62F66" w:rsidP="00A62F66">
      <w:pPr>
        <w:pStyle w:val="ListParagraph"/>
        <w:numPr>
          <w:ilvl w:val="0"/>
          <w:numId w:val="32"/>
        </w:numPr>
      </w:pPr>
      <w:r>
        <w:t>Open “</w:t>
      </w:r>
      <w:r w:rsidRPr="00A62F66">
        <w:t>C:\</w:t>
      </w:r>
      <w:proofErr w:type="spellStart"/>
      <w:r w:rsidRPr="00A62F66">
        <w:t>altera</w:t>
      </w:r>
      <w:proofErr w:type="spellEnd"/>
      <w:r w:rsidRPr="00A62F66">
        <w:t>\14.1\embedded</w:t>
      </w:r>
      <w:r>
        <w:t>\</w:t>
      </w:r>
      <w:r w:rsidRPr="00A62F66">
        <w:t>Embedded_Command_Shell.bat</w:t>
      </w:r>
      <w:r>
        <w:t>” embedded shell</w:t>
      </w:r>
    </w:p>
    <w:p w14:paraId="4E94BFEE" w14:textId="77777777" w:rsidR="00A62F66" w:rsidRDefault="007C3C48" w:rsidP="007C3C48">
      <w:pPr>
        <w:pStyle w:val="ListParagraph"/>
        <w:numPr>
          <w:ilvl w:val="1"/>
          <w:numId w:val="32"/>
        </w:numPr>
      </w:pPr>
      <w:r>
        <w:t>A</w:t>
      </w:r>
      <w:r w:rsidR="00A62F66">
        <w:t xml:space="preserve"> Cygwin </w:t>
      </w:r>
      <w:r>
        <w:rPr>
          <w:rStyle w:val="FootnoteReference"/>
        </w:rPr>
        <w:footnoteReference w:id="2"/>
      </w:r>
      <w:r>
        <w:t>shell opens [</w:t>
      </w:r>
      <w:r w:rsidRPr="007C3C48">
        <w:t>https://www.cygwin.com/</w:t>
      </w:r>
      <w:r>
        <w:t>]</w:t>
      </w:r>
    </w:p>
    <w:p w14:paraId="3B93E9EC" w14:textId="77777777" w:rsidR="007C3C48" w:rsidRDefault="007C3C48" w:rsidP="007C3C48">
      <w:pPr>
        <w:pStyle w:val="ListParagraph"/>
        <w:numPr>
          <w:ilvl w:val="1"/>
          <w:numId w:val="32"/>
        </w:numPr>
      </w:pPr>
      <w:r>
        <w:t xml:space="preserve">Go </w:t>
      </w:r>
      <w:r w:rsidR="008074B4">
        <w:t>to</w:t>
      </w:r>
      <w:r w:rsidRPr="007C3C48">
        <w:t xml:space="preserve"> /cygdrive/c/altera/14.1/hld/board/terasic/de1soc/examples/boardtest</w:t>
      </w:r>
      <w:r w:rsidR="008074B4">
        <w:rPr>
          <w:rStyle w:val="FootnoteReference"/>
        </w:rPr>
        <w:footnoteReference w:id="3"/>
      </w:r>
    </w:p>
    <w:p w14:paraId="3481E21E" w14:textId="77777777" w:rsidR="008074B4" w:rsidRDefault="008074B4" w:rsidP="007C3C48">
      <w:pPr>
        <w:pStyle w:val="ListParagraph"/>
        <w:numPr>
          <w:ilvl w:val="1"/>
          <w:numId w:val="32"/>
        </w:numPr>
      </w:pPr>
      <w:r>
        <w:t xml:space="preserve">Build the </w:t>
      </w:r>
      <w:r w:rsidR="00AC2303">
        <w:t xml:space="preserve">board test </w:t>
      </w:r>
      <w:r>
        <w:t>project (See image x)</w:t>
      </w:r>
    </w:p>
    <w:p w14:paraId="75CC7B80" w14:textId="77777777" w:rsidR="00BA47E2" w:rsidRDefault="00BA47E2"/>
    <w:p w14:paraId="40AADF33" w14:textId="77777777" w:rsidR="00BA47E2" w:rsidRDefault="00BA47E2"/>
    <w:p w14:paraId="7641918C" w14:textId="77777777" w:rsidR="00BA47E2" w:rsidRDefault="00BA47E2" w:rsidP="00BA47E2">
      <w:pPr>
        <w:keepNext/>
      </w:pPr>
      <w:r>
        <w:rPr>
          <w:noProof/>
        </w:rPr>
        <w:drawing>
          <wp:inline distT="0" distB="0" distL="0" distR="0" wp14:anchorId="180B99B6" wp14:editId="1014878E">
            <wp:extent cx="594360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A8E3" w14:textId="1FF43CA8" w:rsidR="00BA47E2" w:rsidRDefault="00BA47E2" w:rsidP="00BA47E2">
      <w:pPr>
        <w:pStyle w:val="Caption"/>
      </w:pPr>
      <w:r>
        <w:t xml:space="preserve">Figure </w:t>
      </w:r>
      <w:fldSimple w:instr=" SEQ Figure \* ARABIC ">
        <w:r w:rsidR="00621EE7">
          <w:rPr>
            <w:noProof/>
          </w:rPr>
          <w:t>2</w:t>
        </w:r>
      </w:fldSimple>
      <w:r>
        <w:t xml:space="preserve"> Altera Embedded Command Shell</w:t>
      </w:r>
    </w:p>
    <w:p w14:paraId="7250DE35" w14:textId="77777777" w:rsidR="00483019" w:rsidRDefault="00483019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  <w:r>
        <w:br w:type="page"/>
      </w:r>
    </w:p>
    <w:p w14:paraId="23699DFA" w14:textId="77777777" w:rsidR="007C3C48" w:rsidRDefault="00483019" w:rsidP="00483019">
      <w:pPr>
        <w:pStyle w:val="Heading1"/>
      </w:pPr>
      <w:bookmarkStart w:id="6" w:name="_Toc486105622"/>
      <w:r>
        <w:lastRenderedPageBreak/>
        <w:t>B</w:t>
      </w:r>
      <w:r w:rsidR="00AC2303">
        <w:t>oard preparation</w:t>
      </w:r>
      <w:bookmarkEnd w:id="6"/>
    </w:p>
    <w:p w14:paraId="25DE4A14" w14:textId="77777777" w:rsidR="00483019" w:rsidRDefault="00483019" w:rsidP="00483019">
      <w:r>
        <w:t xml:space="preserve">Prior to deployment the DE1-SoC </w:t>
      </w:r>
      <w:proofErr w:type="gramStart"/>
      <w:r>
        <w:t>has to</w:t>
      </w:r>
      <w:proofErr w:type="gramEnd"/>
      <w:r>
        <w:t xml:space="preserve"> be up and running. </w:t>
      </w:r>
    </w:p>
    <w:p w14:paraId="5BCC94F7" w14:textId="77777777" w:rsidR="00483019" w:rsidRDefault="00483019" w:rsidP="00483019">
      <w:r>
        <w:t xml:space="preserve">A prepared flash card with a </w:t>
      </w:r>
      <w:proofErr w:type="spellStart"/>
      <w:r>
        <w:t>linux</w:t>
      </w:r>
      <w:proofErr w:type="spellEnd"/>
      <w:r>
        <w:t xml:space="preserve"> base system is required.</w:t>
      </w:r>
    </w:p>
    <w:p w14:paraId="527BAE4E" w14:textId="77777777" w:rsidR="00AC2303" w:rsidRDefault="00AC2303" w:rsidP="00AC2303">
      <w:pPr>
        <w:pStyle w:val="ListParagraph"/>
        <w:numPr>
          <w:ilvl w:val="0"/>
          <w:numId w:val="33"/>
        </w:numPr>
      </w:pPr>
      <w:r>
        <w:t>Connect the power, USB/UART and Ethernet connectors.</w:t>
      </w:r>
    </w:p>
    <w:p w14:paraId="6DDAD9B9" w14:textId="77777777" w:rsidR="00AC2303" w:rsidRDefault="00AC2303" w:rsidP="00AC2303">
      <w:pPr>
        <w:pStyle w:val="ListParagraph"/>
        <w:numPr>
          <w:ilvl w:val="0"/>
          <w:numId w:val="33"/>
        </w:numPr>
      </w:pPr>
      <w:r>
        <w:t xml:space="preserve">Start </w:t>
      </w:r>
      <w:proofErr w:type="spellStart"/>
      <w:r>
        <w:t>PuTTY</w:t>
      </w:r>
      <w:proofErr w:type="spellEnd"/>
      <w:r>
        <w:t xml:space="preserve">, select the proper COM port and set the </w:t>
      </w:r>
      <w:proofErr w:type="spellStart"/>
      <w:r>
        <w:t>baudrate</w:t>
      </w:r>
      <w:proofErr w:type="spellEnd"/>
      <w:r>
        <w:t xml:space="preserve"> to </w:t>
      </w:r>
      <w:r w:rsidRPr="00BA47E2">
        <w:rPr>
          <w:i/>
        </w:rPr>
        <w:t>115200</w:t>
      </w:r>
    </w:p>
    <w:p w14:paraId="7FDF83EA" w14:textId="77777777" w:rsidR="00AC2303" w:rsidRDefault="00AC2303" w:rsidP="00AC2303">
      <w:pPr>
        <w:pStyle w:val="ListParagraph"/>
        <w:numPr>
          <w:ilvl w:val="0"/>
          <w:numId w:val="33"/>
        </w:numPr>
      </w:pPr>
      <w:r>
        <w:t xml:space="preserve">Log in as “root”. A password is not required. </w:t>
      </w:r>
    </w:p>
    <w:p w14:paraId="3CD4B5FF" w14:textId="77777777" w:rsidR="00AC2303" w:rsidRDefault="00AC2303" w:rsidP="00AC2303">
      <w:pPr>
        <w:pStyle w:val="ListParagraph"/>
        <w:numPr>
          <w:ilvl w:val="0"/>
          <w:numId w:val="33"/>
        </w:numPr>
      </w:pPr>
      <w:r>
        <w:t xml:space="preserve">Set up a (static) </w:t>
      </w:r>
      <w:proofErr w:type="spellStart"/>
      <w:r>
        <w:t>ip</w:t>
      </w:r>
      <w:proofErr w:type="spellEnd"/>
      <w:r>
        <w:t xml:space="preserve"> address, </w:t>
      </w:r>
      <w:proofErr w:type="spellStart"/>
      <w:r>
        <w:t>e.g</w:t>
      </w:r>
      <w:proofErr w:type="spellEnd"/>
      <w:r>
        <w:t xml:space="preserve"> </w:t>
      </w:r>
      <w:r w:rsidRPr="00BA47E2">
        <w:rPr>
          <w:i/>
        </w:rPr>
        <w:t>192.168.0.123</w:t>
      </w:r>
    </w:p>
    <w:p w14:paraId="4756D991" w14:textId="77777777" w:rsidR="00483019" w:rsidRDefault="00483019" w:rsidP="00483019"/>
    <w:p w14:paraId="69E57906" w14:textId="77777777" w:rsidR="00BA47E2" w:rsidRDefault="00BA47E2" w:rsidP="00BA47E2">
      <w:pPr>
        <w:keepNext/>
      </w:pPr>
      <w:r>
        <w:rPr>
          <w:noProof/>
        </w:rPr>
        <w:drawing>
          <wp:inline distT="0" distB="0" distL="0" distR="0" wp14:anchorId="7EA0FB0B" wp14:editId="00CBD880">
            <wp:extent cx="5943600" cy="314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C3DB" w14:textId="7261D219" w:rsidR="00BA47E2" w:rsidRDefault="00BA47E2" w:rsidP="00BA47E2">
      <w:pPr>
        <w:pStyle w:val="Caption"/>
      </w:pPr>
      <w:r>
        <w:t xml:space="preserve">Figure </w:t>
      </w:r>
      <w:fldSimple w:instr=" SEQ Figure \* ARABIC ">
        <w:r w:rsidR="00621EE7">
          <w:rPr>
            <w:noProof/>
          </w:rPr>
          <w:t>3</w:t>
        </w:r>
      </w:fldSimple>
      <w:r>
        <w:t xml:space="preserve"> Board's IP configuration</w:t>
      </w:r>
    </w:p>
    <w:p w14:paraId="524678E2" w14:textId="77777777" w:rsidR="00BA47E2" w:rsidRDefault="00BA47E2">
      <w:r>
        <w:br w:type="page"/>
      </w:r>
    </w:p>
    <w:p w14:paraId="74984526" w14:textId="77777777" w:rsidR="00483019" w:rsidRDefault="00483019" w:rsidP="00483019">
      <w:pPr>
        <w:pStyle w:val="Heading1"/>
      </w:pPr>
      <w:bookmarkStart w:id="7" w:name="_Toc486105623"/>
      <w:r>
        <w:lastRenderedPageBreak/>
        <w:t>Deployment</w:t>
      </w:r>
      <w:bookmarkEnd w:id="7"/>
    </w:p>
    <w:p w14:paraId="10A1B4D9" w14:textId="77777777" w:rsidR="00483019" w:rsidRDefault="00AC2303" w:rsidP="00483019">
      <w:r>
        <w:t>From a terminal:</w:t>
      </w:r>
    </w:p>
    <w:p w14:paraId="26A3ADFE" w14:textId="41E59B68" w:rsidR="00AC2303" w:rsidRPr="00AC2303" w:rsidRDefault="00AC2303" w:rsidP="00AC2303">
      <w:pPr>
        <w:pStyle w:val="ListParagraph"/>
        <w:numPr>
          <w:ilvl w:val="0"/>
          <w:numId w:val="30"/>
        </w:numPr>
      </w:pPr>
      <w:r w:rsidRPr="00AC2303">
        <w:t xml:space="preserve">Copy </w:t>
      </w:r>
      <w:r w:rsidR="00BA47E2">
        <w:t xml:space="preserve">ACL device configuration: </w:t>
      </w:r>
      <w:proofErr w:type="spellStart"/>
      <w:r w:rsidRPr="00BA47E2">
        <w:rPr>
          <w:i/>
        </w:rPr>
        <w:t>scp</w:t>
      </w:r>
      <w:proofErr w:type="spellEnd"/>
      <w:r w:rsidRPr="00BA47E2">
        <w:rPr>
          <w:i/>
        </w:rPr>
        <w:t xml:space="preserve"> bin/</w:t>
      </w:r>
      <w:proofErr w:type="spellStart"/>
      <w:r w:rsidRPr="00BA47E2">
        <w:rPr>
          <w:i/>
        </w:rPr>
        <w:t>boardtest.aocx</w:t>
      </w:r>
      <w:proofErr w:type="spellEnd"/>
      <w:r w:rsidRPr="00BA47E2">
        <w:rPr>
          <w:i/>
        </w:rPr>
        <w:t xml:space="preserve"> </w:t>
      </w:r>
      <w:hyperlink r:id="rId14" w:history="1">
        <w:r w:rsidRPr="00BA47E2">
          <w:rPr>
            <w:rStyle w:val="Hyperlink"/>
            <w:i/>
          </w:rPr>
          <w:t>root@192.168.0.123:/home/root</w:t>
        </w:r>
      </w:hyperlink>
    </w:p>
    <w:p w14:paraId="7056B5D9" w14:textId="2087BCF9" w:rsidR="00AC2303" w:rsidRDefault="00BA47E2" w:rsidP="00AC2303">
      <w:pPr>
        <w:pStyle w:val="ListParagraph"/>
        <w:numPr>
          <w:ilvl w:val="0"/>
          <w:numId w:val="30"/>
        </w:numPr>
      </w:pPr>
      <w:r>
        <w:t xml:space="preserve">Copy OpenCL host application: </w:t>
      </w:r>
      <w:proofErr w:type="spellStart"/>
      <w:r w:rsidR="00AC2303" w:rsidRPr="00BA47E2">
        <w:rPr>
          <w:i/>
        </w:rPr>
        <w:t>scp</w:t>
      </w:r>
      <w:proofErr w:type="spellEnd"/>
      <w:r w:rsidR="00AC2303" w:rsidRPr="00BA47E2">
        <w:rPr>
          <w:i/>
        </w:rPr>
        <w:t xml:space="preserve"> </w:t>
      </w:r>
      <w:proofErr w:type="spellStart"/>
      <w:r w:rsidR="00AC2303" w:rsidRPr="00BA47E2">
        <w:rPr>
          <w:i/>
        </w:rPr>
        <w:t>boardtest_host</w:t>
      </w:r>
      <w:proofErr w:type="spellEnd"/>
      <w:r w:rsidR="00AC2303" w:rsidRPr="00BA47E2">
        <w:rPr>
          <w:i/>
        </w:rPr>
        <w:t xml:space="preserve"> </w:t>
      </w:r>
      <w:hyperlink r:id="rId15" w:history="1">
        <w:r w:rsidR="00AC2303" w:rsidRPr="00BA47E2">
          <w:rPr>
            <w:rStyle w:val="Hyperlink"/>
            <w:i/>
          </w:rPr>
          <w:t>root@192.168.0.123:/home/root</w:t>
        </w:r>
      </w:hyperlink>
    </w:p>
    <w:p w14:paraId="498B3819" w14:textId="77777777" w:rsidR="00BA47E2" w:rsidRDefault="00AC2303" w:rsidP="00AC2303">
      <w:r>
        <w:t>These commandos copy files to the target board via SSH</w:t>
      </w:r>
      <w:r w:rsidR="00BA47E2">
        <w:rPr>
          <w:rStyle w:val="FootnoteReference"/>
        </w:rPr>
        <w:footnoteReference w:id="4"/>
      </w:r>
      <w:r>
        <w:t>.</w:t>
      </w:r>
    </w:p>
    <w:p w14:paraId="7CF3F111" w14:textId="77777777" w:rsidR="00BA47E2" w:rsidRDefault="00BA47E2" w:rsidP="00BA47E2">
      <w:pPr>
        <w:keepNext/>
      </w:pPr>
      <w:r>
        <w:rPr>
          <w:noProof/>
        </w:rPr>
        <w:drawing>
          <wp:inline distT="0" distB="0" distL="0" distR="0" wp14:anchorId="273D5196" wp14:editId="766FABFA">
            <wp:extent cx="5943600" cy="2910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1F26" w14:textId="25D6C6DE" w:rsidR="00BA47E2" w:rsidRDefault="00BA47E2" w:rsidP="00BA47E2">
      <w:pPr>
        <w:pStyle w:val="Caption"/>
      </w:pPr>
      <w:r>
        <w:t xml:space="preserve">Figure </w:t>
      </w:r>
      <w:fldSimple w:instr=" SEQ Figure \* ARABIC ">
        <w:r w:rsidR="00621EE7">
          <w:rPr>
            <w:noProof/>
          </w:rPr>
          <w:t>4</w:t>
        </w:r>
      </w:fldSimple>
      <w:r>
        <w:t xml:space="preserve"> Copy necessary files to the board</w:t>
      </w:r>
    </w:p>
    <w:p w14:paraId="42DBC5F4" w14:textId="77777777" w:rsidR="00BA47E2" w:rsidRDefault="00BA47E2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  <w:r>
        <w:br w:type="page"/>
      </w:r>
    </w:p>
    <w:p w14:paraId="0445F09E" w14:textId="77777777" w:rsidR="00AC2303" w:rsidRPr="00483019" w:rsidRDefault="00AC2303" w:rsidP="00AC2303">
      <w:pPr>
        <w:pStyle w:val="Heading1"/>
      </w:pPr>
      <w:bookmarkStart w:id="8" w:name="_Toc486105624"/>
      <w:r>
        <w:lastRenderedPageBreak/>
        <w:t>Execution</w:t>
      </w:r>
      <w:bookmarkEnd w:id="8"/>
    </w:p>
    <w:p w14:paraId="0A2CA21C" w14:textId="77777777" w:rsidR="00483019" w:rsidRPr="00AC2303" w:rsidRDefault="00AC2303" w:rsidP="00AC2303">
      <w:pPr>
        <w:pStyle w:val="ListParagraph"/>
        <w:numPr>
          <w:ilvl w:val="0"/>
          <w:numId w:val="30"/>
        </w:numPr>
        <w:rPr>
          <w:i/>
        </w:rPr>
      </w:pPr>
      <w:r>
        <w:t xml:space="preserve">Make </w:t>
      </w:r>
      <w:proofErr w:type="spellStart"/>
      <w:r>
        <w:t>boardtest_host</w:t>
      </w:r>
      <w:proofErr w:type="spellEnd"/>
      <w:r>
        <w:t xml:space="preserve"> executable: </w:t>
      </w:r>
      <w:proofErr w:type="spellStart"/>
      <w:r w:rsidRPr="00AC2303">
        <w:rPr>
          <w:i/>
        </w:rPr>
        <w:t>chmod</w:t>
      </w:r>
      <w:proofErr w:type="spellEnd"/>
      <w:r w:rsidRPr="00AC2303">
        <w:rPr>
          <w:i/>
        </w:rPr>
        <w:t xml:space="preserve"> +</w:t>
      </w:r>
      <w:proofErr w:type="gramStart"/>
      <w:r w:rsidRPr="00AC2303">
        <w:rPr>
          <w:i/>
        </w:rPr>
        <w:t>x .</w:t>
      </w:r>
      <w:proofErr w:type="gramEnd"/>
      <w:r w:rsidRPr="00AC2303">
        <w:rPr>
          <w:i/>
        </w:rPr>
        <w:t>/</w:t>
      </w:r>
      <w:proofErr w:type="spellStart"/>
      <w:r w:rsidRPr="00AC2303">
        <w:rPr>
          <w:i/>
        </w:rPr>
        <w:t>boardtest_host</w:t>
      </w:r>
      <w:proofErr w:type="spellEnd"/>
    </w:p>
    <w:p w14:paraId="6D53D54D" w14:textId="77777777" w:rsidR="00AC2303" w:rsidRDefault="00AC2303" w:rsidP="00AC2303">
      <w:pPr>
        <w:pStyle w:val="ListParagraph"/>
        <w:numPr>
          <w:ilvl w:val="0"/>
          <w:numId w:val="30"/>
        </w:numPr>
      </w:pPr>
      <w:r>
        <w:t>Prepare the OpenCL environment</w:t>
      </w:r>
      <w:r w:rsidRPr="00AC2303">
        <w:rPr>
          <w:i/>
        </w:rPr>
        <w:t>: source ./init_opencl.sh</w:t>
      </w:r>
    </w:p>
    <w:p w14:paraId="442ACF9A" w14:textId="77777777" w:rsidR="00AC2303" w:rsidRDefault="00AC2303" w:rsidP="00AC2303">
      <w:pPr>
        <w:pStyle w:val="ListParagraph"/>
        <w:numPr>
          <w:ilvl w:val="0"/>
          <w:numId w:val="30"/>
        </w:numPr>
      </w:pPr>
      <w:r>
        <w:t xml:space="preserve">Program the device: </w:t>
      </w:r>
      <w:proofErr w:type="spellStart"/>
      <w:r w:rsidRPr="00AC2303">
        <w:rPr>
          <w:i/>
        </w:rPr>
        <w:t>aocl</w:t>
      </w:r>
      <w:proofErr w:type="spellEnd"/>
      <w:r w:rsidRPr="00AC2303">
        <w:rPr>
          <w:i/>
        </w:rPr>
        <w:t xml:space="preserve"> program /dev/acl0 </w:t>
      </w:r>
      <w:proofErr w:type="spellStart"/>
      <w:proofErr w:type="gramStart"/>
      <w:r w:rsidRPr="00AC2303">
        <w:rPr>
          <w:i/>
        </w:rPr>
        <w:t>boardtest.aocx</w:t>
      </w:r>
      <w:proofErr w:type="spellEnd"/>
      <w:proofErr w:type="gramEnd"/>
    </w:p>
    <w:p w14:paraId="396B1EB0" w14:textId="77777777" w:rsidR="007C3C48" w:rsidRDefault="00AC2303" w:rsidP="007C3C48">
      <w:pPr>
        <w:pStyle w:val="ListParagraph"/>
        <w:numPr>
          <w:ilvl w:val="0"/>
          <w:numId w:val="30"/>
        </w:numPr>
      </w:pPr>
      <w:r>
        <w:t>Execute the OpenCL host application</w:t>
      </w:r>
      <w:proofErr w:type="gramStart"/>
      <w:r>
        <w:t xml:space="preserve">: </w:t>
      </w:r>
      <w:r w:rsidRPr="00BA47E2">
        <w:rPr>
          <w:i/>
        </w:rPr>
        <w:t>.</w:t>
      </w:r>
      <w:proofErr w:type="gramEnd"/>
      <w:r w:rsidRPr="00BA47E2">
        <w:rPr>
          <w:i/>
        </w:rPr>
        <w:t>/</w:t>
      </w:r>
      <w:proofErr w:type="spellStart"/>
      <w:r w:rsidRPr="00BA47E2">
        <w:rPr>
          <w:i/>
        </w:rPr>
        <w:t>boardtest_host</w:t>
      </w:r>
      <w:proofErr w:type="spellEnd"/>
    </w:p>
    <w:p w14:paraId="5D851450" w14:textId="77777777" w:rsidR="00BA47E2" w:rsidRDefault="007C3C48" w:rsidP="00BA47E2">
      <w:pPr>
        <w:keepNext/>
      </w:pPr>
      <w:r>
        <w:rPr>
          <w:noProof/>
        </w:rPr>
        <w:drawing>
          <wp:inline distT="0" distB="0" distL="0" distR="0" wp14:anchorId="09CEE440" wp14:editId="61171FC6">
            <wp:extent cx="5943600" cy="314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1AC0" w14:textId="5DEFB165" w:rsidR="00BA47E2" w:rsidRDefault="00BA47E2" w:rsidP="00BA47E2">
      <w:pPr>
        <w:pStyle w:val="Caption"/>
      </w:pPr>
      <w:r>
        <w:t xml:space="preserve">Figure </w:t>
      </w:r>
      <w:fldSimple w:instr=" SEQ Figure \* ARABIC ">
        <w:r w:rsidR="00621EE7">
          <w:rPr>
            <w:noProof/>
          </w:rPr>
          <w:t>5</w:t>
        </w:r>
      </w:fldSimple>
      <w:r>
        <w:t xml:space="preserve"> Steps prior to execute the OpenCL program on the board</w:t>
      </w:r>
      <w:r>
        <w:rPr>
          <w:noProof/>
        </w:rPr>
        <w:drawing>
          <wp:inline distT="0" distB="0" distL="0" distR="0" wp14:anchorId="3DBCEE7F" wp14:editId="141649E4">
            <wp:extent cx="5943600" cy="314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6377" w14:textId="37E8060A" w:rsidR="00BA47E2" w:rsidRDefault="00BA47E2" w:rsidP="00710DF2">
      <w:pPr>
        <w:pStyle w:val="Caption"/>
      </w:pPr>
      <w:r>
        <w:t xml:space="preserve">Figure </w:t>
      </w:r>
      <w:fldSimple w:instr=" SEQ Figure \* ARABIC ">
        <w:r w:rsidR="00621EE7">
          <w:rPr>
            <w:noProof/>
          </w:rPr>
          <w:t>6</w:t>
        </w:r>
      </w:fldSimple>
      <w:r>
        <w:t xml:space="preserve"> OpenCL board test passed</w:t>
      </w:r>
    </w:p>
    <w:p w14:paraId="37E31E1B" w14:textId="20ABC705" w:rsidR="00955C11" w:rsidRDefault="00955C11" w:rsidP="00955C11">
      <w:pPr>
        <w:pStyle w:val="Heading1"/>
      </w:pPr>
      <w:bookmarkStart w:id="9" w:name="_Toc486105625"/>
      <w:r>
        <w:lastRenderedPageBreak/>
        <w:t>Conclusion</w:t>
      </w:r>
      <w:bookmarkEnd w:id="9"/>
    </w:p>
    <w:p w14:paraId="4ACE7442" w14:textId="59A1CFCF" w:rsidR="00955C11" w:rsidRDefault="00955C11" w:rsidP="00955C11">
      <w:pPr>
        <w:pStyle w:val="ListParagraph"/>
        <w:numPr>
          <w:ilvl w:val="0"/>
          <w:numId w:val="30"/>
        </w:numPr>
      </w:pPr>
      <w:r>
        <w:t xml:space="preserve">At least one system (Sergej </w:t>
      </w:r>
      <w:proofErr w:type="spellStart"/>
      <w:r>
        <w:t>Zuyev’s</w:t>
      </w:r>
      <w:proofErr w:type="spellEnd"/>
      <w:r>
        <w:t>) is properly configured.</w:t>
      </w:r>
    </w:p>
    <w:p w14:paraId="78FECF73" w14:textId="46F547C0" w:rsidR="00955C11" w:rsidRDefault="00955C11" w:rsidP="00955C11">
      <w:pPr>
        <w:pStyle w:val="ListParagraph"/>
        <w:numPr>
          <w:ilvl w:val="0"/>
          <w:numId w:val="30"/>
        </w:numPr>
      </w:pPr>
      <w:r>
        <w:t>We can deploy and run OpenCL programs on the provided DE1-SoC</w:t>
      </w:r>
    </w:p>
    <w:p w14:paraId="32F0FA20" w14:textId="397C27FF" w:rsidR="00955C11" w:rsidRDefault="00955C11" w:rsidP="00955C11">
      <w:pPr>
        <w:pStyle w:val="ListParagraph"/>
        <w:numPr>
          <w:ilvl w:val="0"/>
          <w:numId w:val="30"/>
        </w:numPr>
      </w:pPr>
      <w:r>
        <w:t>We can use this knowledge for our own LBP-Operator implementation</w:t>
      </w:r>
    </w:p>
    <w:p w14:paraId="6B17266B" w14:textId="77777777" w:rsidR="00955C11" w:rsidRPr="00955C11" w:rsidRDefault="00955C11" w:rsidP="00955C11">
      <w:pPr>
        <w:pStyle w:val="ListParagraph"/>
      </w:pPr>
    </w:p>
    <w:sectPr w:rsidR="00955C11" w:rsidRPr="00955C11" w:rsidSect="00855982">
      <w:foot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B495AD" w14:textId="77777777" w:rsidR="007E0A29" w:rsidRDefault="007E0A29" w:rsidP="00855982">
      <w:pPr>
        <w:spacing w:after="0" w:line="240" w:lineRule="auto"/>
      </w:pPr>
      <w:r>
        <w:separator/>
      </w:r>
    </w:p>
  </w:endnote>
  <w:endnote w:type="continuationSeparator" w:id="0">
    <w:p w14:paraId="1649CEBC" w14:textId="77777777" w:rsidR="007E0A29" w:rsidRDefault="007E0A29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8B244F" w14:textId="547F390C" w:rsidR="002A75F6" w:rsidRDefault="002A75F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026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98E39F" w14:textId="77777777" w:rsidR="007E0A29" w:rsidRDefault="007E0A29" w:rsidP="00855982">
      <w:pPr>
        <w:spacing w:after="0" w:line="240" w:lineRule="auto"/>
      </w:pPr>
      <w:r>
        <w:separator/>
      </w:r>
    </w:p>
  </w:footnote>
  <w:footnote w:type="continuationSeparator" w:id="0">
    <w:p w14:paraId="5A29E733" w14:textId="77777777" w:rsidR="007E0A29" w:rsidRDefault="007E0A29" w:rsidP="00855982">
      <w:pPr>
        <w:spacing w:after="0" w:line="240" w:lineRule="auto"/>
      </w:pPr>
      <w:r>
        <w:continuationSeparator/>
      </w:r>
    </w:p>
  </w:footnote>
  <w:footnote w:id="1">
    <w:p w14:paraId="47D2D6A4" w14:textId="77777777" w:rsidR="002A75F6" w:rsidRDefault="002A75F6">
      <w:pPr>
        <w:pStyle w:val="FootnoteText"/>
      </w:pPr>
      <w:r>
        <w:rPr>
          <w:rStyle w:val="FootnoteReference"/>
        </w:rPr>
        <w:footnoteRef/>
      </w:r>
      <w:r>
        <w:t xml:space="preserve"> Systemwide variables won’t work without adapting Altera’s own environment variables</w:t>
      </w:r>
    </w:p>
  </w:footnote>
  <w:footnote w:id="2">
    <w:p w14:paraId="7E812CB0" w14:textId="77777777" w:rsidR="002A75F6" w:rsidRDefault="002A75F6">
      <w:pPr>
        <w:pStyle w:val="FootnoteText"/>
      </w:pPr>
      <w:r>
        <w:rPr>
          <w:rStyle w:val="FootnoteReference"/>
        </w:rPr>
        <w:footnoteRef/>
      </w:r>
      <w:r>
        <w:t xml:space="preserve"> POSIX emulation layer + tools for windows, </w:t>
      </w:r>
      <w:r w:rsidRPr="007C3C48">
        <w:t>https://www.cygwin.com/</w:t>
      </w:r>
    </w:p>
  </w:footnote>
  <w:footnote w:id="3">
    <w:p w14:paraId="3C9C5758" w14:textId="77777777" w:rsidR="002A75F6" w:rsidRDefault="002A75F6">
      <w:pPr>
        <w:pStyle w:val="FootnoteText"/>
      </w:pPr>
      <w:r>
        <w:rPr>
          <w:rStyle w:val="FootnoteReference"/>
        </w:rPr>
        <w:footnoteRef/>
      </w:r>
      <w:r>
        <w:t xml:space="preserve"> To access a host path via Cygwin shell /</w:t>
      </w:r>
      <w:proofErr w:type="spellStart"/>
      <w:r>
        <w:t>cygdrive</w:t>
      </w:r>
      <w:proofErr w:type="spellEnd"/>
      <w:r>
        <w:t xml:space="preserve"> “prefix” is required (mountpoint)</w:t>
      </w:r>
    </w:p>
  </w:footnote>
  <w:footnote w:id="4">
    <w:p w14:paraId="54CFAB1A" w14:textId="77777777" w:rsidR="002A75F6" w:rsidRDefault="002A75F6">
      <w:pPr>
        <w:pStyle w:val="FootnoteText"/>
      </w:pPr>
      <w:r>
        <w:rPr>
          <w:rStyle w:val="FootnoteReference"/>
        </w:rPr>
        <w:footnoteRef/>
      </w:r>
      <w:r>
        <w:t xml:space="preserve"> Secure Shell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31E69EF"/>
    <w:multiLevelType w:val="hybridMultilevel"/>
    <w:tmpl w:val="4D7AB3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C900AD"/>
    <w:multiLevelType w:val="hybridMultilevel"/>
    <w:tmpl w:val="C57263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586E76"/>
    <w:multiLevelType w:val="hybridMultilevel"/>
    <w:tmpl w:val="67DAA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A79269C"/>
    <w:multiLevelType w:val="hybridMultilevel"/>
    <w:tmpl w:val="A02ADB44"/>
    <w:lvl w:ilvl="0" w:tplc="19F651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20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9"/>
  </w:num>
  <w:num w:numId="30">
    <w:abstractNumId w:val="21"/>
  </w:num>
  <w:num w:numId="31">
    <w:abstractNumId w:val="17"/>
  </w:num>
  <w:num w:numId="32">
    <w:abstractNumId w:val="16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6DA"/>
    <w:rsid w:val="001D4362"/>
    <w:rsid w:val="002A75F6"/>
    <w:rsid w:val="002D26DA"/>
    <w:rsid w:val="003A40E6"/>
    <w:rsid w:val="00483019"/>
    <w:rsid w:val="004B0266"/>
    <w:rsid w:val="00621EE7"/>
    <w:rsid w:val="006D2C29"/>
    <w:rsid w:val="00710DF2"/>
    <w:rsid w:val="007833A7"/>
    <w:rsid w:val="007C3C48"/>
    <w:rsid w:val="007E0A29"/>
    <w:rsid w:val="008074B4"/>
    <w:rsid w:val="00855982"/>
    <w:rsid w:val="00955C11"/>
    <w:rsid w:val="00A10484"/>
    <w:rsid w:val="00A62F66"/>
    <w:rsid w:val="00AC2303"/>
    <w:rsid w:val="00BA47E2"/>
    <w:rsid w:val="00E17E5E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16534"/>
  <w15:chartTrackingRefBased/>
  <w15:docId w15:val="{21BD10AB-4D0E-465C-8106-49E0E5EA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2D26DA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7C3C4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8074B4"/>
    <w:rPr>
      <w:color w:val="808080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2A75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75F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root@192.168.0.123:/home/root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root@192.168.0.123:/home/root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_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63D"/>
    <w:rsid w:val="0081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DA3294AAFA453B85C8C61B726D06B7">
    <w:name w:val="1ADA3294AAFA453B85C8C61B726D06B7"/>
  </w:style>
  <w:style w:type="paragraph" w:customStyle="1" w:styleId="428C3A30671D4568B2FFFCA22A580FE3">
    <w:name w:val="428C3A30671D4568B2FFFCA22A580FE3"/>
  </w:style>
  <w:style w:type="paragraph" w:customStyle="1" w:styleId="DC934596565C4938BD8661A4E1FA6A4B">
    <w:name w:val="DC934596565C4938BD8661A4E1FA6A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215E3626-437E-4C43-9BC3-0744F0742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8</TotalTime>
  <Pages>8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Sergej Zuyev</dc:creator>
  <cp:lastModifiedBy>Sergej Zuyev</cp:lastModifiedBy>
  <cp:revision>6</cp:revision>
  <dcterms:created xsi:type="dcterms:W3CDTF">2017-06-24T20:05:00Z</dcterms:created>
  <dcterms:modified xsi:type="dcterms:W3CDTF">2017-06-24T20:12:00Z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